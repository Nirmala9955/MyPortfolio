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20D4" w14:textId="77777777" w:rsidR="00A839BE" w:rsidRDefault="004E3FA7" w:rsidP="00355D85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1" locked="1" layoutInCell="1" allowOverlap="1" wp14:anchorId="5CD82EC7" wp14:editId="6C8773BD">
                <wp:simplePos x="0" y="0"/>
                <wp:positionH relativeFrom="column">
                  <wp:posOffset>-175260</wp:posOffset>
                </wp:positionH>
                <wp:positionV relativeFrom="paragraph">
                  <wp:posOffset>-220980</wp:posOffset>
                </wp:positionV>
                <wp:extent cx="2852928" cy="10058400"/>
                <wp:effectExtent l="0" t="0" r="508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5" name="Rectangle 5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465858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481897" id="Group 2" o:spid="_x0000_s1026" alt="&quot;&quot;" style="position:absolute;margin-left:-13.8pt;margin-top:-17.4pt;width:224.65pt;height:11in;z-index:-251636736;mso-width-relative:margin" coordsize="285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">
                <v:rect id="Rectangle 5" o:spid="_x0000_s1027" alt="&quot;&quot;" style="position:absolute;width:28524;height:1005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&#13;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" filled="f" strokecolor="#5e7697 [3204]" strokeweight=".5pt"/>
                <w10:anchorlock/>
              </v:group>
            </w:pict>
          </mc:Fallback>
        </mc:AlternateConten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1F872FA9" w14:textId="77777777" w:rsidTr="004E3FA7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48" w:type="dxa"/>
            </w:tcMar>
            <w:vAlign w:val="center"/>
          </w:tcPr>
          <w:p w14:paraId="35C71558" w14:textId="77777777" w:rsidR="00A839BE" w:rsidRDefault="00A839BE" w:rsidP="004E3FA7">
            <w:pPr>
              <w:pStyle w:val="ProfilePicture"/>
            </w:pPr>
            <w:r>
              <w:drawing>
                <wp:inline distT="0" distB="0" distL="0" distR="0" wp14:anchorId="237005A2" wp14:editId="1B94E7F4">
                  <wp:extent cx="1545336" cy="1536192"/>
                  <wp:effectExtent l="0" t="0" r="0" b="6985"/>
                  <wp:docPr id="4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45336" cy="153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318AB0E1" w14:textId="1A945F25" w:rsidR="00A839BE" w:rsidRDefault="00A07A3B" w:rsidP="00A92A90">
            <w:pPr>
              <w:pStyle w:val="Title"/>
            </w:pPr>
            <w:r>
              <w:t>Shelly</w:t>
            </w:r>
          </w:p>
          <w:p w14:paraId="30B06E66" w14:textId="355D6ED2" w:rsidR="00A839BE" w:rsidRDefault="00A07A3B" w:rsidP="00437FAC">
            <w:pPr>
              <w:pStyle w:val="Subtitle"/>
            </w:pPr>
            <w:r>
              <w:t>Smith</w:t>
            </w:r>
          </w:p>
          <w:p w14:paraId="7B87FD8B" w14:textId="77777777" w:rsidR="00437FAC" w:rsidRPr="004E3FA7" w:rsidRDefault="00154F17" w:rsidP="004E3FA7">
            <w:pPr>
              <w:spacing w:line="264" w:lineRule="auto"/>
              <w:rPr>
                <w:sz w:val="28"/>
                <w:szCs w:val="24"/>
              </w:rPr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A9335C9" wp14:editId="3C833810">
                      <wp:extent cx="3693795" cy="0"/>
                      <wp:effectExtent l="0" t="0" r="20955" b="1905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0A08A50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&#13;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B16AA12" w14:textId="77777777" w:rsidR="00A839BE" w:rsidRPr="00276ADF" w:rsidRDefault="00000000" w:rsidP="00446C78">
            <w:pPr>
              <w:pStyle w:val="Heading1"/>
            </w:pPr>
            <w:sdt>
              <w:sdtPr>
                <w:id w:val="2037386088"/>
                <w:placeholder>
                  <w:docPart w:val="95B01C77226A5047B78D16AF712DFAD2"/>
                </w:placeholder>
                <w:temporary/>
                <w:showingPlcHdr/>
                <w15:appearance w15:val="hidden"/>
              </w:sdtPr>
              <w:sdtContent>
                <w:r w:rsidR="00446C78">
                  <w:t>registered nurse</w:t>
                </w:r>
              </w:sdtContent>
            </w:sdt>
          </w:p>
        </w:tc>
      </w:tr>
      <w:tr w:rsidR="00A839BE" w:rsidRPr="00320ECB" w14:paraId="5417FC4F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203C25F0" w14:textId="77777777" w:rsidR="00A839BE" w:rsidRPr="004E3FA7" w:rsidRDefault="00000000" w:rsidP="004E3FA7">
            <w:pPr>
              <w:pStyle w:val="Heading2"/>
            </w:pPr>
            <w:sdt>
              <w:sdtPr>
                <w:id w:val="-1177034809"/>
                <w:placeholder>
                  <w:docPart w:val="8F59C98CE9A92042AA945CD4EDBD05C1"/>
                </w:placeholder>
                <w:temporary/>
                <w:showingPlcHdr/>
                <w15:appearance w15:val="hidden"/>
              </w:sdtPr>
              <w:sdtContent>
                <w:r w:rsidR="004E3FA7" w:rsidRPr="004E3FA7">
                  <w:t>Contact</w:t>
                </w:r>
              </w:sdtContent>
            </w:sdt>
          </w:p>
          <w:p w14:paraId="3E881CDD" w14:textId="77777777" w:rsidR="00A839BE" w:rsidRPr="00151DE9" w:rsidRDefault="00000000" w:rsidP="009E2041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-93319987"/>
                <w:placeholder>
                  <w:docPart w:val="BBEA49EEB69E70418A9D8D666469AE8F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111 1st Avenue</w:t>
                </w:r>
              </w:sdtContent>
            </w:sdt>
          </w:p>
          <w:p w14:paraId="06C8185D" w14:textId="77777777" w:rsidR="00446C78" w:rsidRDefault="00000000" w:rsidP="00446C78">
            <w:sdt>
              <w:sdtPr>
                <w:rPr>
                  <w:b/>
                  <w:bCs/>
                  <w:color w:val="5F483E" w:themeColor="accent4" w:themeShade="BF"/>
                </w:rPr>
                <w:id w:val="836423806"/>
                <w:placeholder>
                  <w:docPart w:val="61F9DDDCC43E3B4B8F370EE6443DCCA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Redmond, WA 65432</w:t>
                </w:r>
              </w:sdtContent>
            </w:sdt>
          </w:p>
          <w:p w14:paraId="455B659A" w14:textId="77777777" w:rsidR="004E3FA7" w:rsidRPr="00151DE9" w:rsidRDefault="00000000" w:rsidP="004E3FA7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rStyle w:val="Strong"/>
                  <w:b w:val="0"/>
                  <w:bCs w:val="0"/>
                  <w:color w:val="000000" w:themeColor="text1"/>
                </w:rPr>
                <w:id w:val="-1410763268"/>
                <w:placeholder>
                  <w:docPart w:val="639CD38169CCBF479E5E269401CC1FF5"/>
                </w:placeholder>
                <w:showingPlcHdr/>
                <w15:appearance w15:val="hidden"/>
              </w:sdtPr>
              <w:sdtContent>
                <w:r w:rsidR="004E3FA7" w:rsidRPr="004E3FA7">
                  <w:t>909.555.0100</w:t>
                </w:r>
              </w:sdtContent>
            </w:sdt>
            <w:r w:rsidR="004E3FA7">
              <w:rPr>
                <w:rStyle w:val="Strong"/>
                <w:b w:val="0"/>
                <w:bCs w:val="0"/>
                <w:color w:val="000000" w:themeColor="text1"/>
              </w:rPr>
              <w:t xml:space="preserve"> </w:t>
            </w:r>
          </w:p>
          <w:p w14:paraId="5E55992A" w14:textId="77777777" w:rsidR="00446C78" w:rsidRPr="00151DE9" w:rsidRDefault="00000000" w:rsidP="004E3FA7">
            <w:pPr>
              <w:rPr>
                <w:rStyle w:val="Strong"/>
                <w:b w:val="0"/>
                <w:bCs w:val="0"/>
                <w:color w:val="000000" w:themeColor="text1"/>
              </w:rPr>
            </w:pPr>
            <w:sdt>
              <w:sdtPr>
                <w:rPr>
                  <w:b/>
                  <w:bCs/>
                  <w:color w:val="5F483E" w:themeColor="accent4" w:themeShade="BF"/>
                </w:rPr>
                <w:id w:val="657260533"/>
                <w:placeholder>
                  <w:docPart w:val="81157BF74BD6044791871453AF144238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  <w:bCs w:val="0"/>
                  <w:color w:val="000000" w:themeColor="text1"/>
                </w:rPr>
              </w:sdtEndPr>
              <w:sdtContent>
                <w:r w:rsidR="00446C78" w:rsidRPr="00151DE9">
                  <w:t>kristi@example.com</w:t>
                </w:r>
              </w:sdtContent>
            </w:sdt>
          </w:p>
          <w:p w14:paraId="14E1C065" w14:textId="363F0BDE" w:rsidR="00A839BE" w:rsidRPr="00A07A3B" w:rsidRDefault="00A07A3B" w:rsidP="004E3FA7">
            <w:hyperlink r:id="rId12" w:history="1">
              <w:r w:rsidRPr="00A07A3B">
                <w:rPr>
                  <w:rStyle w:val="Hyperlink"/>
                  <w:color w:val="000000" w:themeColor="text1"/>
                  <w:u w:val="none"/>
                </w:rPr>
                <w:t>www.resumeviking.com</w:t>
              </w:r>
            </w:hyperlink>
          </w:p>
          <w:p w14:paraId="339E97E4" w14:textId="77777777" w:rsidR="00A839BE" w:rsidRDefault="00A839BE" w:rsidP="004E3FA7"/>
          <w:p w14:paraId="6635DE51" w14:textId="77777777" w:rsidR="00A839BE" w:rsidRPr="00151DE9" w:rsidRDefault="00000000" w:rsidP="004E3FA7">
            <w:sdt>
              <w:sdtPr>
                <w:id w:val="-1444145968"/>
                <w:placeholder>
                  <w:docPart w:val="D7C7276945211244A83DD2061F6B6D36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12 December 20XX</w:t>
                </w:r>
              </w:sdtContent>
            </w:sdt>
          </w:p>
          <w:p w14:paraId="3B9EB71F" w14:textId="77777777" w:rsidR="00A839BE" w:rsidRDefault="00A839BE" w:rsidP="009E2041"/>
          <w:p w14:paraId="52E3F71A" w14:textId="77777777" w:rsidR="00A839BE" w:rsidRPr="00151DE9" w:rsidRDefault="00000000" w:rsidP="00154F17">
            <w:pPr>
              <w:pStyle w:val="Heading3"/>
            </w:pPr>
            <w:sdt>
              <w:sdtPr>
                <w:id w:val="-1558322270"/>
                <w:placeholder>
                  <w:docPart w:val="631B718F9D7FD847BF29736507EBE6E3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Lisandro Milanesi</w:t>
                </w:r>
              </w:sdtContent>
            </w:sdt>
          </w:p>
          <w:p w14:paraId="0E8B8E4B" w14:textId="77777777" w:rsidR="00A839BE" w:rsidRPr="00151DE9" w:rsidRDefault="00000000" w:rsidP="009E2041">
            <w:sdt>
              <w:sdtPr>
                <w:id w:val="191808510"/>
                <w:placeholder>
                  <w:docPart w:val="DCA9364FD67D8C43A3639D1B83FF4706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Hiring Manager</w:t>
                </w:r>
              </w:sdtContent>
            </w:sdt>
          </w:p>
          <w:p w14:paraId="1ADE91AA" w14:textId="77777777" w:rsidR="00446C78" w:rsidRPr="00151DE9" w:rsidRDefault="00000000" w:rsidP="00446C78">
            <w:sdt>
              <w:sdtPr>
                <w:id w:val="-858894332"/>
                <w:placeholder>
                  <w:docPart w:val="5F546643C739704B9E60C2EE0EED387C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Lamna Healthcare Company</w:t>
                </w:r>
              </w:sdtContent>
            </w:sdt>
          </w:p>
          <w:p w14:paraId="6786E5FF" w14:textId="77777777" w:rsidR="00446C78" w:rsidRPr="00151DE9" w:rsidRDefault="00000000" w:rsidP="00446C78">
            <w:sdt>
              <w:sdtPr>
                <w:id w:val="2091811333"/>
                <w:placeholder>
                  <w:docPart w:val="4F1731125D823B488688C92E4B73AA63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222 2nd Ave</w:t>
                </w:r>
              </w:sdtContent>
            </w:sdt>
          </w:p>
          <w:p w14:paraId="3D324D2A" w14:textId="77777777" w:rsidR="00A839BE" w:rsidRPr="00173B36" w:rsidRDefault="00000000" w:rsidP="009E2041">
            <w:sdt>
              <w:sdtPr>
                <w:id w:val="-2145959817"/>
                <w:placeholder>
                  <w:docPart w:val="767E0FCB4EFAAC44BA360C959A0258AA"/>
                </w:placeholder>
                <w:temporary/>
                <w:showingPlcHdr/>
                <w15:appearance w15:val="hidden"/>
              </w:sdtPr>
              <w:sdtContent>
                <w:r w:rsidR="00446C78" w:rsidRPr="00151DE9">
                  <w:t>Bellevue, WA 43210</w:t>
                </w:r>
              </w:sdtContent>
            </w:sdt>
          </w:p>
        </w:tc>
        <w:tc>
          <w:tcPr>
            <w:tcW w:w="6930" w:type="dxa"/>
            <w:shd w:val="clear" w:color="auto" w:fill="auto"/>
          </w:tcPr>
          <w:p w14:paraId="4DC722D1" w14:textId="77777777" w:rsidR="00A839BE" w:rsidRDefault="00000000" w:rsidP="00154F17">
            <w:pPr>
              <w:pStyle w:val="Heading3"/>
            </w:pPr>
            <w:sdt>
              <w:sdtPr>
                <w:id w:val="736212782"/>
                <w:placeholder>
                  <w:docPart w:val="B63281B4C9A9AD4CB713D3E39224A3B0"/>
                </w:placeholder>
                <w:temporary/>
                <w:showingPlcHdr/>
                <w15:appearance w15:val="hidden"/>
              </w:sdtPr>
              <w:sdtContent>
                <w:r w:rsidR="00446C78">
                  <w:t>Dear Mr. Milanesi,</w:t>
                </w:r>
              </w:sdtContent>
            </w:sdt>
          </w:p>
          <w:p w14:paraId="6B8F8E9B" w14:textId="77777777" w:rsidR="00A839BE" w:rsidRPr="00222466" w:rsidRDefault="00A839BE" w:rsidP="009E2041"/>
          <w:p w14:paraId="7D5EB29C" w14:textId="77777777" w:rsidR="00A839BE" w:rsidRDefault="00000000" w:rsidP="009E2041">
            <w:sdt>
              <w:sdtPr>
                <w:id w:val="-1229069081"/>
                <w:placeholder>
                  <w:docPart w:val="652F14DDE0D6B4478D7F783BEA5EC5C3"/>
                </w:placeholder>
                <w:temporary/>
                <w:showingPlcHdr/>
                <w15:appearance w15:val="hidden"/>
              </w:sdtPr>
              <w:sdtContent>
                <w:r w:rsidR="00446C78">
                  <w:t xml:space="preserve">I am applying for the Registered Nurse position at </w:t>
                </w:r>
                <w:r w:rsidR="00446C78" w:rsidRPr="0066550A">
                  <w:t>Lamna Healthcare Company</w:t>
                </w:r>
                <w:r w:rsidR="00446C78">
                  <w:t>. As a highly skilled and compassionate healthcare professional with 7 years of experience, I am confident in my ability to provide excellent patient care and contribute to your team's success. I have a proven track record of delivering high-quality care while maintaining patient safety and satisfaction. I am committed to staying up to date with the latest medical advancements and techniques, and I am eager to bring my expertise to your hospital.</w:t>
                </w:r>
                <w:r w:rsidR="00446C78">
                  <w:br/>
                </w:r>
                <w:r w:rsidR="00446C78">
                  <w:br/>
                  <w:t>Thank you for considering my application.</w:t>
                </w:r>
              </w:sdtContent>
            </w:sdt>
          </w:p>
          <w:p w14:paraId="34F716DD" w14:textId="77777777" w:rsidR="00A839BE" w:rsidRPr="00417D91" w:rsidRDefault="00000000" w:rsidP="009E2041">
            <w:sdt>
              <w:sdtPr>
                <w:id w:val="-1234154896"/>
                <w:placeholder>
                  <w:docPart w:val="ADD3C4D7736AE446BEFEA9802865EEBC"/>
                </w:placeholder>
                <w:temporary/>
                <w:showingPlcHdr/>
                <w15:appearance w15:val="hidden"/>
              </w:sdtPr>
              <w:sdtContent>
                <w:r w:rsidR="00A839BE" w:rsidRPr="00417D91">
                  <w:t>Sincerely,</w:t>
                </w:r>
              </w:sdtContent>
            </w:sdt>
          </w:p>
          <w:p w14:paraId="0634F06F" w14:textId="77777777" w:rsidR="00A839BE" w:rsidRDefault="00A839BE" w:rsidP="009E2041"/>
          <w:p w14:paraId="37F88520" w14:textId="77777777" w:rsidR="00A839BE" w:rsidRPr="00173B36" w:rsidRDefault="00000000" w:rsidP="00446C78">
            <w:sdt>
              <w:sdtPr>
                <w:id w:val="-786505650"/>
                <w:placeholder>
                  <w:docPart w:val="E8AED20219379548A1DD1427DDCDC643"/>
                </w:placeholder>
                <w:temporary/>
                <w:showingPlcHdr/>
                <w15:appearance w15:val="hidden"/>
              </w:sdtPr>
              <w:sdtContent>
                <w:r w:rsidR="00446C78">
                  <w:t>Kristi Laar</w:t>
                </w:r>
              </w:sdtContent>
            </w:sdt>
          </w:p>
        </w:tc>
      </w:tr>
    </w:tbl>
    <w:p w14:paraId="37373AD1" w14:textId="77777777" w:rsidR="00535F87" w:rsidRPr="00173B36" w:rsidRDefault="00535F87" w:rsidP="00355D85"/>
    <w:sectPr w:rsidR="00535F87" w:rsidRPr="00173B36" w:rsidSect="00A839BE"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48F3" w14:textId="77777777" w:rsidR="003520F4" w:rsidRDefault="003520F4" w:rsidP="00BA3E51">
      <w:r>
        <w:separator/>
      </w:r>
    </w:p>
  </w:endnote>
  <w:endnote w:type="continuationSeparator" w:id="0">
    <w:p w14:paraId="7C8BDF9E" w14:textId="77777777" w:rsidR="003520F4" w:rsidRDefault="003520F4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233F0" w14:textId="77777777" w:rsidR="003520F4" w:rsidRDefault="003520F4" w:rsidP="00BA3E51">
      <w:r>
        <w:separator/>
      </w:r>
    </w:p>
  </w:footnote>
  <w:footnote w:type="continuationSeparator" w:id="0">
    <w:p w14:paraId="71B1D95F" w14:textId="77777777" w:rsidR="003520F4" w:rsidRDefault="003520F4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74624001">
    <w:abstractNumId w:val="2"/>
  </w:num>
  <w:num w:numId="2" w16cid:durableId="178130098">
    <w:abstractNumId w:val="1"/>
  </w:num>
  <w:num w:numId="3" w16cid:durableId="502547971">
    <w:abstractNumId w:val="3"/>
  </w:num>
  <w:num w:numId="4" w16cid:durableId="209978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55"/>
    <w:rsid w:val="00021DEC"/>
    <w:rsid w:val="00041F8A"/>
    <w:rsid w:val="00045F2E"/>
    <w:rsid w:val="00055BBC"/>
    <w:rsid w:val="00073BF3"/>
    <w:rsid w:val="00077FEB"/>
    <w:rsid w:val="000815A5"/>
    <w:rsid w:val="00081B51"/>
    <w:rsid w:val="00085E60"/>
    <w:rsid w:val="000A6E00"/>
    <w:rsid w:val="000B224D"/>
    <w:rsid w:val="000C7293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7454"/>
    <w:rsid w:val="002251C8"/>
    <w:rsid w:val="002333BC"/>
    <w:rsid w:val="0023600D"/>
    <w:rsid w:val="00241482"/>
    <w:rsid w:val="00247A85"/>
    <w:rsid w:val="00261E7B"/>
    <w:rsid w:val="00262B06"/>
    <w:rsid w:val="00276ADF"/>
    <w:rsid w:val="00293BB8"/>
    <w:rsid w:val="002954B8"/>
    <w:rsid w:val="002A4A92"/>
    <w:rsid w:val="002A6A5C"/>
    <w:rsid w:val="002B0852"/>
    <w:rsid w:val="002C0662"/>
    <w:rsid w:val="002D131D"/>
    <w:rsid w:val="002D5478"/>
    <w:rsid w:val="002E013D"/>
    <w:rsid w:val="002F0125"/>
    <w:rsid w:val="00302AC1"/>
    <w:rsid w:val="00320ECB"/>
    <w:rsid w:val="00326FD3"/>
    <w:rsid w:val="003416F8"/>
    <w:rsid w:val="00344FC0"/>
    <w:rsid w:val="00345199"/>
    <w:rsid w:val="003520F4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A1717"/>
    <w:rsid w:val="004A4C22"/>
    <w:rsid w:val="004A4C74"/>
    <w:rsid w:val="004C3308"/>
    <w:rsid w:val="004D4E80"/>
    <w:rsid w:val="004E3FA7"/>
    <w:rsid w:val="004E5226"/>
    <w:rsid w:val="004E6AB2"/>
    <w:rsid w:val="004E70E8"/>
    <w:rsid w:val="00514E0D"/>
    <w:rsid w:val="00524C58"/>
    <w:rsid w:val="00531B4E"/>
    <w:rsid w:val="00535F87"/>
    <w:rsid w:val="005372E0"/>
    <w:rsid w:val="00546258"/>
    <w:rsid w:val="005566E7"/>
    <w:rsid w:val="00560C7D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3532A"/>
    <w:rsid w:val="00645019"/>
    <w:rsid w:val="00646036"/>
    <w:rsid w:val="00654DC9"/>
    <w:rsid w:val="0067056E"/>
    <w:rsid w:val="0068094B"/>
    <w:rsid w:val="00685E20"/>
    <w:rsid w:val="00686284"/>
    <w:rsid w:val="006F040E"/>
    <w:rsid w:val="00716542"/>
    <w:rsid w:val="00716FB1"/>
    <w:rsid w:val="00726C55"/>
    <w:rsid w:val="007337AD"/>
    <w:rsid w:val="0073402D"/>
    <w:rsid w:val="00755988"/>
    <w:rsid w:val="00780ADA"/>
    <w:rsid w:val="00792D43"/>
    <w:rsid w:val="007B30FE"/>
    <w:rsid w:val="007B7A61"/>
    <w:rsid w:val="007E1FA8"/>
    <w:rsid w:val="007E6083"/>
    <w:rsid w:val="00812951"/>
    <w:rsid w:val="00820B7B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62E61"/>
    <w:rsid w:val="00986331"/>
    <w:rsid w:val="009A6667"/>
    <w:rsid w:val="009B2B04"/>
    <w:rsid w:val="009C4C61"/>
    <w:rsid w:val="009C7105"/>
    <w:rsid w:val="00A07A3B"/>
    <w:rsid w:val="00A122BB"/>
    <w:rsid w:val="00A300FD"/>
    <w:rsid w:val="00A37F9E"/>
    <w:rsid w:val="00A77120"/>
    <w:rsid w:val="00A839BE"/>
    <w:rsid w:val="00A92A90"/>
    <w:rsid w:val="00AB7FE5"/>
    <w:rsid w:val="00AC1E5A"/>
    <w:rsid w:val="00B04203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532FC"/>
    <w:rsid w:val="00C75D84"/>
    <w:rsid w:val="00C857CB"/>
    <w:rsid w:val="00CA5CD9"/>
    <w:rsid w:val="00CA7800"/>
    <w:rsid w:val="00CC25BF"/>
    <w:rsid w:val="00CC5ED4"/>
    <w:rsid w:val="00CE75B8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91DAB"/>
    <w:rsid w:val="00D92ED4"/>
    <w:rsid w:val="00D94ABF"/>
    <w:rsid w:val="00DD7E40"/>
    <w:rsid w:val="00E20245"/>
    <w:rsid w:val="00E2301F"/>
    <w:rsid w:val="00E32A75"/>
    <w:rsid w:val="00E32D04"/>
    <w:rsid w:val="00E4379F"/>
    <w:rsid w:val="00E65596"/>
    <w:rsid w:val="00E67A2D"/>
    <w:rsid w:val="00E703B3"/>
    <w:rsid w:val="00EA0042"/>
    <w:rsid w:val="00EB1D1B"/>
    <w:rsid w:val="00EE0B6E"/>
    <w:rsid w:val="00F02D02"/>
    <w:rsid w:val="00F267D1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4988E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E3FA7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154F1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E3FA7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54F17"/>
    <w:rPr>
      <w:rFonts w:eastAsiaTheme="majorEastAsia" w:cstheme="majorBidi"/>
      <w:b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4E3FA7"/>
    <w:pPr>
      <w:spacing w:before="680"/>
    </w:pPr>
    <w:rPr>
      <w:noProof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A07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resumeviking.com/cover-letter-templat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uterolsthoorn/Library/Containers/com.microsoft.Word/Data/Library/Application%20Support/Microsoft/Office/16.0/DTS/Search/%7bB26292E8-4EF2-5746-BD58-10756D9E9F95%7dtf006042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B01C77226A5047B78D16AF712DF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BF8DC-F602-254A-B42B-35614F345D84}"/>
      </w:docPartPr>
      <w:docPartBody>
        <w:p w:rsidR="0035607A" w:rsidRDefault="00000000">
          <w:pPr>
            <w:pStyle w:val="95B01C77226A5047B78D16AF712DFAD2"/>
          </w:pPr>
          <w:r>
            <w:t>registered nurse</w:t>
          </w:r>
        </w:p>
      </w:docPartBody>
    </w:docPart>
    <w:docPart>
      <w:docPartPr>
        <w:name w:val="8F59C98CE9A92042AA945CD4EDBD0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BBAFA-3506-5247-8E02-BFB1BA0B9792}"/>
      </w:docPartPr>
      <w:docPartBody>
        <w:p w:rsidR="0035607A" w:rsidRDefault="00000000">
          <w:pPr>
            <w:pStyle w:val="8F59C98CE9A92042AA945CD4EDBD05C1"/>
          </w:pPr>
          <w:r w:rsidRPr="004E3FA7">
            <w:t>Contact</w:t>
          </w:r>
        </w:p>
      </w:docPartBody>
    </w:docPart>
    <w:docPart>
      <w:docPartPr>
        <w:name w:val="BBEA49EEB69E70418A9D8D666469A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36C01-92D7-BF4F-A3E0-B82BFA24EEAD}"/>
      </w:docPartPr>
      <w:docPartBody>
        <w:p w:rsidR="0035607A" w:rsidRDefault="00000000">
          <w:pPr>
            <w:pStyle w:val="BBEA49EEB69E70418A9D8D666469AE8F"/>
          </w:pPr>
          <w:r w:rsidRPr="00151DE9">
            <w:t>111 1st Avenue</w:t>
          </w:r>
        </w:p>
      </w:docPartBody>
    </w:docPart>
    <w:docPart>
      <w:docPartPr>
        <w:name w:val="61F9DDDCC43E3B4B8F370EE6443D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61358-F67F-6040-B756-CA0A1260CCD7}"/>
      </w:docPartPr>
      <w:docPartBody>
        <w:p w:rsidR="0035607A" w:rsidRDefault="00000000">
          <w:pPr>
            <w:pStyle w:val="61F9DDDCC43E3B4B8F370EE6443DCCA2"/>
          </w:pPr>
          <w:r w:rsidRPr="00151DE9">
            <w:t>Redmond, WA 65432</w:t>
          </w:r>
        </w:p>
      </w:docPartBody>
    </w:docPart>
    <w:docPart>
      <w:docPartPr>
        <w:name w:val="639CD38169CCBF479E5E269401CC1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594DE-D1DD-F946-8354-FE183A47598B}"/>
      </w:docPartPr>
      <w:docPartBody>
        <w:p w:rsidR="0035607A" w:rsidRDefault="00000000">
          <w:pPr>
            <w:pStyle w:val="639CD38169CCBF479E5E269401CC1FF5"/>
          </w:pPr>
          <w:r w:rsidRPr="004E3FA7">
            <w:t>909.555.0100</w:t>
          </w:r>
        </w:p>
      </w:docPartBody>
    </w:docPart>
    <w:docPart>
      <w:docPartPr>
        <w:name w:val="81157BF74BD6044791871453AF144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BE422-BA74-DF44-9D09-CAF78F39FDC4}"/>
      </w:docPartPr>
      <w:docPartBody>
        <w:p w:rsidR="0035607A" w:rsidRDefault="00000000">
          <w:pPr>
            <w:pStyle w:val="81157BF74BD6044791871453AF144238"/>
          </w:pPr>
          <w:r w:rsidRPr="00151DE9">
            <w:t>kristi@example.com</w:t>
          </w:r>
        </w:p>
      </w:docPartBody>
    </w:docPart>
    <w:docPart>
      <w:docPartPr>
        <w:name w:val="D7C7276945211244A83DD2061F6B6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81F31-D175-604A-AEFA-C264A8909DDA}"/>
      </w:docPartPr>
      <w:docPartBody>
        <w:p w:rsidR="0035607A" w:rsidRDefault="00000000">
          <w:pPr>
            <w:pStyle w:val="D7C7276945211244A83DD2061F6B6D36"/>
          </w:pPr>
          <w:r w:rsidRPr="00151DE9">
            <w:t>12 December 20XX</w:t>
          </w:r>
        </w:p>
      </w:docPartBody>
    </w:docPart>
    <w:docPart>
      <w:docPartPr>
        <w:name w:val="631B718F9D7FD847BF29736507EBE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5F51F-F604-BA43-9FF6-71A96A432001}"/>
      </w:docPartPr>
      <w:docPartBody>
        <w:p w:rsidR="0035607A" w:rsidRDefault="00000000">
          <w:pPr>
            <w:pStyle w:val="631B718F9D7FD847BF29736507EBE6E3"/>
          </w:pPr>
          <w:r w:rsidRPr="00151DE9">
            <w:t>Lisandro Milanesi</w:t>
          </w:r>
        </w:p>
      </w:docPartBody>
    </w:docPart>
    <w:docPart>
      <w:docPartPr>
        <w:name w:val="DCA9364FD67D8C43A3639D1B83FF4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D8EEF-BD48-C84E-9469-87149968A518}"/>
      </w:docPartPr>
      <w:docPartBody>
        <w:p w:rsidR="0035607A" w:rsidRDefault="00000000">
          <w:pPr>
            <w:pStyle w:val="DCA9364FD67D8C43A3639D1B83FF4706"/>
          </w:pPr>
          <w:r w:rsidRPr="00151DE9">
            <w:t>Hiring Manager</w:t>
          </w:r>
        </w:p>
      </w:docPartBody>
    </w:docPart>
    <w:docPart>
      <w:docPartPr>
        <w:name w:val="5F546643C739704B9E60C2EE0EED3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51706-3244-A04F-A178-EA8E5BF7211D}"/>
      </w:docPartPr>
      <w:docPartBody>
        <w:p w:rsidR="0035607A" w:rsidRDefault="00000000">
          <w:pPr>
            <w:pStyle w:val="5F546643C739704B9E60C2EE0EED387C"/>
          </w:pPr>
          <w:r w:rsidRPr="00151DE9">
            <w:t>Lamna Healthcare Company</w:t>
          </w:r>
        </w:p>
      </w:docPartBody>
    </w:docPart>
    <w:docPart>
      <w:docPartPr>
        <w:name w:val="4F1731125D823B488688C92E4B73A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6A7A5-85CB-B245-85D9-51320C28F4E6}"/>
      </w:docPartPr>
      <w:docPartBody>
        <w:p w:rsidR="0035607A" w:rsidRDefault="00000000">
          <w:pPr>
            <w:pStyle w:val="4F1731125D823B488688C92E4B73AA63"/>
          </w:pPr>
          <w:r w:rsidRPr="00151DE9">
            <w:t>222 2nd Ave</w:t>
          </w:r>
        </w:p>
      </w:docPartBody>
    </w:docPart>
    <w:docPart>
      <w:docPartPr>
        <w:name w:val="767E0FCB4EFAAC44BA360C959A025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6A849-7C36-F542-934D-870A5B916D5A}"/>
      </w:docPartPr>
      <w:docPartBody>
        <w:p w:rsidR="0035607A" w:rsidRDefault="00000000">
          <w:pPr>
            <w:pStyle w:val="767E0FCB4EFAAC44BA360C959A0258AA"/>
          </w:pPr>
          <w:r w:rsidRPr="00151DE9">
            <w:t>Bellevue, WA 43210</w:t>
          </w:r>
        </w:p>
      </w:docPartBody>
    </w:docPart>
    <w:docPart>
      <w:docPartPr>
        <w:name w:val="B63281B4C9A9AD4CB713D3E39224A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E4B98-2FEC-E346-BABA-922D0F02FFA7}"/>
      </w:docPartPr>
      <w:docPartBody>
        <w:p w:rsidR="0035607A" w:rsidRDefault="00000000">
          <w:pPr>
            <w:pStyle w:val="B63281B4C9A9AD4CB713D3E39224A3B0"/>
          </w:pPr>
          <w:r>
            <w:t>Dear Mr. Milanesi,</w:t>
          </w:r>
        </w:p>
      </w:docPartBody>
    </w:docPart>
    <w:docPart>
      <w:docPartPr>
        <w:name w:val="652F14DDE0D6B4478D7F783BEA5EC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F976E-3A36-4E46-B07E-CEDF03CC4AEB}"/>
      </w:docPartPr>
      <w:docPartBody>
        <w:p w:rsidR="0035607A" w:rsidRDefault="00000000">
          <w:pPr>
            <w:pStyle w:val="652F14DDE0D6B4478D7F783BEA5EC5C3"/>
          </w:pPr>
          <w:r>
            <w:t xml:space="preserve">I am applying for the Registered Nurse position at </w:t>
          </w:r>
          <w:r w:rsidRPr="0066550A">
            <w:t>Lamna Healthcare Company</w:t>
          </w:r>
          <w:r>
            <w:t>. As a highly skilled and compassionate healthcare professional with 7 years of experience, I am confident in my ability to provide excellent patient care and contribute to your team's success. I have a proven track record of delivering high-quality care while maintaining patient safety and satisfaction. I am committed to staying up to date with the latest medical advancements and techniques, and I am eager to bring my expertise to your hospital.</w:t>
          </w:r>
          <w:r>
            <w:br/>
          </w:r>
          <w:r>
            <w:br/>
            <w:t>Thank you for considering my application.</w:t>
          </w:r>
        </w:p>
      </w:docPartBody>
    </w:docPart>
    <w:docPart>
      <w:docPartPr>
        <w:name w:val="ADD3C4D7736AE446BEFEA9802865E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FD6DF-CC52-674D-A982-16082C3C318F}"/>
      </w:docPartPr>
      <w:docPartBody>
        <w:p w:rsidR="0035607A" w:rsidRDefault="00000000">
          <w:pPr>
            <w:pStyle w:val="ADD3C4D7736AE446BEFEA9802865EEBC"/>
          </w:pPr>
          <w:r w:rsidRPr="00417D91">
            <w:t>Sincerely,</w:t>
          </w:r>
        </w:p>
      </w:docPartBody>
    </w:docPart>
    <w:docPart>
      <w:docPartPr>
        <w:name w:val="E8AED20219379548A1DD1427DDCDC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BEF4B7-9994-574B-A1F8-1C61765D1E4A}"/>
      </w:docPartPr>
      <w:docPartBody>
        <w:p w:rsidR="0035607A" w:rsidRDefault="00000000">
          <w:pPr>
            <w:pStyle w:val="E8AED20219379548A1DD1427DDCDC643"/>
          </w:pPr>
          <w:r>
            <w:t>Kristi Laar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B0"/>
    <w:rsid w:val="000E5806"/>
    <w:rsid w:val="0035607A"/>
    <w:rsid w:val="00C3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FA894B68933447981978E3BD4DF544">
    <w:name w:val="91FA894B68933447981978E3BD4DF544"/>
  </w:style>
  <w:style w:type="paragraph" w:customStyle="1" w:styleId="EFA9832A7A1DA7408EC035EF0CFE72BD">
    <w:name w:val="EFA9832A7A1DA7408EC035EF0CFE72BD"/>
  </w:style>
  <w:style w:type="paragraph" w:customStyle="1" w:styleId="95B01C77226A5047B78D16AF712DFAD2">
    <w:name w:val="95B01C77226A5047B78D16AF712DFAD2"/>
  </w:style>
  <w:style w:type="paragraph" w:customStyle="1" w:styleId="8F59C98CE9A92042AA945CD4EDBD05C1">
    <w:name w:val="8F59C98CE9A92042AA945CD4EDBD05C1"/>
  </w:style>
  <w:style w:type="paragraph" w:customStyle="1" w:styleId="BBEA49EEB69E70418A9D8D666469AE8F">
    <w:name w:val="BBEA49EEB69E70418A9D8D666469AE8F"/>
  </w:style>
  <w:style w:type="paragraph" w:customStyle="1" w:styleId="61F9DDDCC43E3B4B8F370EE6443DCCA2">
    <w:name w:val="61F9DDDCC43E3B4B8F370EE6443DCCA2"/>
  </w:style>
  <w:style w:type="paragraph" w:customStyle="1" w:styleId="639CD38169CCBF479E5E269401CC1FF5">
    <w:name w:val="639CD38169CCBF479E5E269401CC1FF5"/>
  </w:style>
  <w:style w:type="paragraph" w:customStyle="1" w:styleId="81157BF74BD6044791871453AF144238">
    <w:name w:val="81157BF74BD6044791871453AF144238"/>
  </w:style>
  <w:style w:type="paragraph" w:customStyle="1" w:styleId="32F4C444EF78314FA31FF7BD625745F6">
    <w:name w:val="32F4C444EF78314FA31FF7BD625745F6"/>
  </w:style>
  <w:style w:type="paragraph" w:customStyle="1" w:styleId="D7C7276945211244A83DD2061F6B6D36">
    <w:name w:val="D7C7276945211244A83DD2061F6B6D36"/>
  </w:style>
  <w:style w:type="paragraph" w:customStyle="1" w:styleId="631B718F9D7FD847BF29736507EBE6E3">
    <w:name w:val="631B718F9D7FD847BF29736507EBE6E3"/>
  </w:style>
  <w:style w:type="paragraph" w:customStyle="1" w:styleId="DCA9364FD67D8C43A3639D1B83FF4706">
    <w:name w:val="DCA9364FD67D8C43A3639D1B83FF4706"/>
  </w:style>
  <w:style w:type="paragraph" w:customStyle="1" w:styleId="5F546643C739704B9E60C2EE0EED387C">
    <w:name w:val="5F546643C739704B9E60C2EE0EED387C"/>
  </w:style>
  <w:style w:type="paragraph" w:customStyle="1" w:styleId="4F1731125D823B488688C92E4B73AA63">
    <w:name w:val="4F1731125D823B488688C92E4B73AA63"/>
  </w:style>
  <w:style w:type="paragraph" w:customStyle="1" w:styleId="767E0FCB4EFAAC44BA360C959A0258AA">
    <w:name w:val="767E0FCB4EFAAC44BA360C959A0258AA"/>
  </w:style>
  <w:style w:type="paragraph" w:customStyle="1" w:styleId="B63281B4C9A9AD4CB713D3E39224A3B0">
    <w:name w:val="B63281B4C9A9AD4CB713D3E39224A3B0"/>
  </w:style>
  <w:style w:type="paragraph" w:customStyle="1" w:styleId="652F14DDE0D6B4478D7F783BEA5EC5C3">
    <w:name w:val="652F14DDE0D6B4478D7F783BEA5EC5C3"/>
  </w:style>
  <w:style w:type="paragraph" w:customStyle="1" w:styleId="ADD3C4D7736AE446BEFEA9802865EEBC">
    <w:name w:val="ADD3C4D7736AE446BEFEA9802865EEBC"/>
  </w:style>
  <w:style w:type="paragraph" w:customStyle="1" w:styleId="E8AED20219379548A1DD1427DDCDC643">
    <w:name w:val="E8AED20219379548A1DD1427DDCDC6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49E9D-AAC2-4D90-B91E-103E18DF20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73448C-1E0B-42B4-AA5C-716697BD49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9D725C-012F-46C4-840D-C040336811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F5929DE0-490D-437D-BB84-12F68157B1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nursing cover letter.dotx</Template>
  <TotalTime>0</TotalTime>
  <Pages>1</Pages>
  <Words>143</Words>
  <Characters>812</Characters>
  <Application>Microsoft Office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2023-10-16T15:35:00Z</dcterms:created>
  <dcterms:modified xsi:type="dcterms:W3CDTF">2023-10-18T14:00:00Z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