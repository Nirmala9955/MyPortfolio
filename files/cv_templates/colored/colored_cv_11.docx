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50EF" w14:textId="77777777"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F54713" wp14:editId="10B4823E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25ED9" id="Rectangle 7" o:spid="_x0000_s1026" alt="&quot;&quot;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&#13;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098"/>
        <w:gridCol w:w="3107"/>
        <w:gridCol w:w="3095"/>
      </w:tblGrid>
      <w:tr w:rsidR="00127C0F" w:rsidRPr="001700F2" w14:paraId="5ABAB238" w14:textId="77777777" w:rsidTr="00127C0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6F32B6B1" w14:textId="77777777" w:rsidR="00127C0F" w:rsidRPr="001700F2" w:rsidRDefault="00000000" w:rsidP="00B20DFA">
            <w:pPr>
              <w:pStyle w:val="Title"/>
            </w:pPr>
            <w:sdt>
              <w:sdtPr>
                <w:id w:val="2024505928"/>
                <w:placeholder>
                  <w:docPart w:val="4C92B93BE51F254D947F110B0733395B"/>
                </w:placeholder>
                <w:temporary/>
                <w:showingPlcHdr/>
                <w15:appearance w15:val="hidden"/>
                <w:text/>
              </w:sdtPr>
              <w:sdtContent>
                <w:r w:rsidR="00127C0F" w:rsidRPr="001700F2">
                  <w:t>YOUR NAME</w:t>
                </w:r>
              </w:sdtContent>
            </w:sdt>
            <w:r w:rsidR="00127C0F" w:rsidRPr="001700F2">
              <w:t xml:space="preserve"> </w:t>
            </w:r>
            <w:sdt>
              <w:sdtPr>
                <w:id w:val="873274106"/>
                <w:placeholder>
                  <w:docPart w:val="B180CA9CCB43DA41AC7D9933DAB9BBBC"/>
                </w:placeholder>
                <w:temporary/>
                <w:showingPlcHdr/>
                <w15:appearance w15:val="hidden"/>
                <w:text/>
              </w:sdtPr>
              <w:sdtContent>
                <w:r w:rsidR="00127C0F" w:rsidRPr="001700F2">
                  <w:t>SURNAME</w:t>
                </w:r>
              </w:sdtContent>
            </w:sdt>
          </w:p>
          <w:p w14:paraId="0797844A" w14:textId="5D904C1E" w:rsidR="00127C0F" w:rsidRPr="001700F2" w:rsidRDefault="00C71B7D" w:rsidP="00B20DFA">
            <w:pPr>
              <w:pStyle w:val="Subtitle"/>
            </w:pPr>
            <w:r>
              <w:t>REGIONAL MANAGER</w:t>
            </w:r>
            <w:r w:rsidR="00127C0F" w:rsidRPr="001700F2">
              <w:t xml:space="preserve"> </w:t>
            </w:r>
          </w:p>
        </w:tc>
      </w:tr>
      <w:tr w:rsidR="00127C0F" w:rsidRPr="001700F2" w14:paraId="7B12ECD1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4753F60B" w14:textId="77777777" w:rsidR="00127C0F" w:rsidRPr="00EE275A" w:rsidRDefault="00127C0F" w:rsidP="00B20DFA"/>
        </w:tc>
      </w:tr>
      <w:tr w:rsidR="00127C0F" w:rsidRPr="001700F2" w14:paraId="1564C636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2014128D" w14:textId="77777777" w:rsidR="00127C0F" w:rsidRPr="001700F2" w:rsidRDefault="00127C0F" w:rsidP="00B20DFA"/>
        </w:tc>
        <w:tc>
          <w:tcPr>
            <w:tcW w:w="3107" w:type="dxa"/>
            <w:vMerge w:val="restart"/>
            <w:shd w:val="clear" w:color="auto" w:fill="303848" w:themeFill="accent1"/>
            <w:vAlign w:val="center"/>
          </w:tcPr>
          <w:p w14:paraId="3D187208" w14:textId="77777777" w:rsidR="00127C0F" w:rsidRPr="001700F2" w:rsidRDefault="00000000" w:rsidP="00127C0F">
            <w:pPr>
              <w:pStyle w:val="Heading1"/>
            </w:pPr>
            <w:sdt>
              <w:sdtPr>
                <w:id w:val="-1215895415"/>
                <w:placeholder>
                  <w:docPart w:val="7CE289A2D78458498EE83C2ADB195BC9"/>
                </w:placeholder>
                <w:temporary/>
                <w:showingPlcHdr/>
                <w15:appearance w15:val="hidden"/>
              </w:sdtPr>
              <w:sdtContent>
                <w:r w:rsidR="00127C0F">
                  <w:t>CONTACT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DDB6955" w14:textId="77777777" w:rsidR="00127C0F" w:rsidRPr="001700F2" w:rsidRDefault="00127C0F" w:rsidP="00B20DFA"/>
        </w:tc>
      </w:tr>
      <w:tr w:rsidR="00127C0F" w:rsidRPr="001700F2" w14:paraId="555AAFDA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5614C17C" w14:textId="77777777" w:rsidR="00127C0F" w:rsidRPr="001700F2" w:rsidRDefault="00127C0F" w:rsidP="00B20DFA"/>
        </w:tc>
        <w:tc>
          <w:tcPr>
            <w:tcW w:w="3107" w:type="dxa"/>
            <w:vMerge/>
            <w:shd w:val="clear" w:color="auto" w:fill="303848" w:themeFill="accent1"/>
            <w:vAlign w:val="center"/>
          </w:tcPr>
          <w:p w14:paraId="754F90E7" w14:textId="77777777" w:rsidR="00127C0F" w:rsidRPr="001700F2" w:rsidRDefault="00127C0F" w:rsidP="00B20DFA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0876EC7A" w14:textId="77777777" w:rsidR="00127C0F" w:rsidRPr="001700F2" w:rsidRDefault="00127C0F" w:rsidP="00B20DFA">
            <w:pPr>
              <w:rPr>
                <w:noProof/>
              </w:rPr>
            </w:pPr>
          </w:p>
        </w:tc>
      </w:tr>
      <w:tr w:rsidR="00127C0F" w:rsidRPr="001700F2" w14:paraId="103E4322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13192C7E" w14:textId="77777777" w:rsidR="00127C0F" w:rsidRPr="001700F2" w:rsidRDefault="00000000" w:rsidP="00127C0F">
            <w:pPr>
              <w:jc w:val="center"/>
            </w:pPr>
            <w:sdt>
              <w:sdtPr>
                <w:id w:val="-175970226"/>
                <w:placeholder>
                  <w:docPart w:val="1416220FF573564593005F351CC6BEF3"/>
                </w:placeholder>
                <w:temporary/>
                <w:showingPlcHdr/>
                <w15:appearance w15:val="hidden"/>
              </w:sdtPr>
              <w:sdtContent>
                <w:r w:rsidR="00127C0F">
                  <w:t>[Address]</w:t>
                </w:r>
              </w:sdtContent>
            </w:sdt>
          </w:p>
        </w:tc>
        <w:tc>
          <w:tcPr>
            <w:tcW w:w="3107" w:type="dxa"/>
            <w:vAlign w:val="center"/>
          </w:tcPr>
          <w:p w14:paraId="47CC9FA3" w14:textId="77777777" w:rsidR="00127C0F" w:rsidRPr="001700F2" w:rsidRDefault="00000000" w:rsidP="00127C0F">
            <w:pPr>
              <w:jc w:val="center"/>
            </w:pPr>
            <w:sdt>
              <w:sdtPr>
                <w:id w:val="1422521556"/>
                <w:placeholder>
                  <w:docPart w:val="952DF22F109EE7468E75D5B2968C23CF"/>
                </w:placeholder>
                <w:temporary/>
                <w:showingPlcHdr/>
                <w15:appearance w15:val="hidden"/>
              </w:sdtPr>
              <w:sdtContent>
                <w:r w:rsidR="00127C0F">
                  <w:t>[Phone]</w:t>
                </w:r>
              </w:sdtContent>
            </w:sdt>
          </w:p>
        </w:tc>
        <w:tc>
          <w:tcPr>
            <w:tcW w:w="3095" w:type="dxa"/>
            <w:vAlign w:val="center"/>
          </w:tcPr>
          <w:p w14:paraId="1014FD18" w14:textId="77777777" w:rsidR="00127C0F" w:rsidRPr="001700F2" w:rsidRDefault="00000000" w:rsidP="00127C0F">
            <w:pPr>
              <w:jc w:val="center"/>
            </w:pPr>
            <w:sdt>
              <w:sdtPr>
                <w:id w:val="-750273940"/>
                <w:placeholder>
                  <w:docPart w:val="7EEB3A10EBD9464D91BC633D6693D1CE"/>
                </w:placeholder>
                <w:temporary/>
                <w:showingPlcHdr/>
                <w15:appearance w15:val="hidden"/>
              </w:sdtPr>
              <w:sdtContent>
                <w:r w:rsidR="00127C0F">
                  <w:t>[Emai</w:t>
                </w:r>
                <w:r w:rsidR="0027012A">
                  <w:t>l</w:t>
                </w:r>
                <w:r w:rsidR="00127C0F">
                  <w:t>]</w:t>
                </w:r>
              </w:sdtContent>
            </w:sdt>
          </w:p>
        </w:tc>
      </w:tr>
      <w:tr w:rsidR="00127C0F" w:rsidRPr="001700F2" w14:paraId="569B9B4A" w14:textId="77777777" w:rsidTr="00127C0F">
        <w:trPr>
          <w:trHeight w:val="284"/>
        </w:trPr>
        <w:tc>
          <w:tcPr>
            <w:tcW w:w="3098" w:type="dxa"/>
            <w:vMerge w:val="restart"/>
            <w:shd w:val="clear" w:color="auto" w:fill="F2F2F2" w:themeFill="background1" w:themeFillShade="F2"/>
            <w:vAlign w:val="center"/>
          </w:tcPr>
          <w:p w14:paraId="3FA238C8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14:paraId="4D692ACB" w14:textId="77777777" w:rsidR="00127C0F" w:rsidRPr="001700F2" w:rsidRDefault="00127C0F" w:rsidP="00B20DFA"/>
        </w:tc>
      </w:tr>
      <w:tr w:rsidR="00127C0F" w:rsidRPr="001700F2" w14:paraId="352C76DC" w14:textId="77777777" w:rsidTr="00127C0F">
        <w:trPr>
          <w:trHeight w:val="284"/>
        </w:trPr>
        <w:tc>
          <w:tcPr>
            <w:tcW w:w="3098" w:type="dxa"/>
            <w:vMerge/>
            <w:shd w:val="clear" w:color="auto" w:fill="F2F2F2" w:themeFill="background1" w:themeFillShade="F2"/>
            <w:vAlign w:val="center"/>
          </w:tcPr>
          <w:p w14:paraId="2AA15527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14:paraId="0A4C88E5" w14:textId="77777777" w:rsidR="00127C0F" w:rsidRPr="001700F2" w:rsidRDefault="00127C0F" w:rsidP="00B20DFA"/>
        </w:tc>
      </w:tr>
      <w:tr w:rsidR="00127C0F" w:rsidRPr="001700F2" w14:paraId="118200BB" w14:textId="77777777" w:rsidTr="00127C0F">
        <w:trPr>
          <w:trHeight w:val="7371"/>
        </w:trPr>
        <w:tc>
          <w:tcPr>
            <w:tcW w:w="3098" w:type="dxa"/>
            <w:shd w:val="clear" w:color="auto" w:fill="F2F2F2" w:themeFill="background1" w:themeFillShade="F2"/>
          </w:tcPr>
          <w:p w14:paraId="05D89C35" w14:textId="77777777" w:rsidR="00127C0F" w:rsidRDefault="00000000" w:rsidP="00B20DFA">
            <w:pPr>
              <w:pStyle w:val="Text"/>
            </w:pPr>
            <w:sdt>
              <w:sdtPr>
                <w:id w:val="-1620673947"/>
                <w:placeholder>
                  <w:docPart w:val="ABEE03418DDE9A438E714D2186D66836"/>
                </w:placeholder>
                <w:temporary/>
                <w:showingPlcHdr/>
                <w15:appearance w15:val="hidden"/>
              </w:sdtPr>
              <w:sdtContent>
                <w:r w:rsidR="0027012A">
                  <w:t>[Recipient Name]</w:t>
                </w:r>
              </w:sdtContent>
            </w:sdt>
          </w:p>
          <w:p w14:paraId="61ED5F44" w14:textId="77777777" w:rsidR="0027012A" w:rsidRDefault="00000000" w:rsidP="0027012A">
            <w:pPr>
              <w:pStyle w:val="Text"/>
            </w:pPr>
            <w:sdt>
              <w:sdtPr>
                <w:id w:val="1411350261"/>
                <w:placeholder>
                  <w:docPart w:val="B345F994570D7F4781793D51BC356A2E"/>
                </w:placeholder>
                <w:temporary/>
                <w:showingPlcHdr/>
                <w15:appearance w15:val="hidden"/>
              </w:sdtPr>
              <w:sdtContent>
                <w:r w:rsidR="0027012A">
                  <w:t>[Title]</w:t>
                </w:r>
              </w:sdtContent>
            </w:sdt>
          </w:p>
          <w:p w14:paraId="6A6C8E84" w14:textId="77777777" w:rsidR="0027012A" w:rsidRDefault="00000000" w:rsidP="0027012A">
            <w:pPr>
              <w:pStyle w:val="Text"/>
            </w:pPr>
            <w:sdt>
              <w:sdtPr>
                <w:id w:val="573628515"/>
                <w:placeholder>
                  <w:docPart w:val="5CAF07F5D716CF4BA03E695C4DC42685"/>
                </w:placeholder>
                <w:temporary/>
                <w:showingPlcHdr/>
                <w15:appearance w15:val="hidden"/>
              </w:sdtPr>
              <w:sdtContent>
                <w:r w:rsidR="0027012A">
                  <w:t>[Company]</w:t>
                </w:r>
              </w:sdtContent>
            </w:sdt>
          </w:p>
          <w:sdt>
            <w:sdtPr>
              <w:id w:val="1920981360"/>
              <w:placeholder>
                <w:docPart w:val="B7E8E87C9869014A99B79208F1F382AB"/>
              </w:placeholder>
              <w:temporary/>
              <w:showingPlcHdr/>
              <w15:appearance w15:val="hidden"/>
            </w:sdtPr>
            <w:sdtContent>
              <w:p w14:paraId="61A43D7C" w14:textId="77777777" w:rsidR="0027012A" w:rsidRDefault="0027012A" w:rsidP="0027012A">
                <w:pPr>
                  <w:pStyle w:val="Text"/>
                </w:pPr>
                <w:r>
                  <w:t>[Recipient Street Address]</w:t>
                </w:r>
              </w:p>
            </w:sdtContent>
          </w:sdt>
          <w:sdt>
            <w:sdtPr>
              <w:id w:val="-348642303"/>
              <w:placeholder>
                <w:docPart w:val="CDEB98996DA33B4D9E329EA5CDA59A79"/>
              </w:placeholder>
              <w:temporary/>
              <w:showingPlcHdr/>
              <w15:appearance w15:val="hidden"/>
            </w:sdtPr>
            <w:sdtContent>
              <w:p w14:paraId="74D7AE96" w14:textId="77777777" w:rsidR="00127C0F" w:rsidRPr="001700F2" w:rsidRDefault="0027012A" w:rsidP="0027012A">
                <w:pPr>
                  <w:pStyle w:val="Text"/>
                </w:pPr>
                <w:r>
                  <w:t>[Recipient City, ST Zip]</w:t>
                </w:r>
              </w:p>
            </w:sdtContent>
          </w:sdt>
        </w:tc>
        <w:tc>
          <w:tcPr>
            <w:tcW w:w="6202" w:type="dxa"/>
            <w:gridSpan w:val="2"/>
          </w:tcPr>
          <w:p w14:paraId="1151A9F4" w14:textId="77777777" w:rsidR="00127C0F" w:rsidRDefault="00000000" w:rsidP="00127C0F">
            <w:sdt>
              <w:sdtPr>
                <w:id w:val="2099673673"/>
                <w:placeholder>
                  <w:docPart w:val="8CB51ADA7049D24C899DC0B4ED07F700"/>
                </w:placeholder>
                <w:temporary/>
                <w:showingPlcHdr/>
                <w15:appearance w15:val="hidden"/>
              </w:sdtPr>
              <w:sdtContent>
                <w:r w:rsidR="00127C0F" w:rsidRPr="00BF09B3">
                  <w:t>Dear</w:t>
                </w:r>
              </w:sdtContent>
            </w:sdt>
            <w:r w:rsidR="00127C0F">
              <w:t xml:space="preserve"> </w:t>
            </w:r>
            <w:sdt>
              <w:sdtPr>
                <w:id w:val="-1913855449"/>
                <w:placeholder>
                  <w:docPart w:val="08EC2FAC65E313428BCB766C5FB81199"/>
                </w:placeholder>
                <w:temporary/>
                <w:showingPlcHdr/>
                <w15:appearance w15:val="hidden"/>
              </w:sdtPr>
              <w:sdtContent>
                <w:r w:rsidR="00127C0F" w:rsidRPr="00BF09B3">
                  <w:t>[Recipient Name]</w:t>
                </w:r>
              </w:sdtContent>
            </w:sdt>
            <w:r w:rsidR="00127C0F" w:rsidRPr="00BF09B3">
              <w:t>,</w:t>
            </w:r>
          </w:p>
          <w:p w14:paraId="04F1BA0E" w14:textId="77777777" w:rsidR="008B7A58" w:rsidRDefault="008B7A58" w:rsidP="00127C0F"/>
          <w:p w14:paraId="487B5858" w14:textId="77777777" w:rsidR="00127C0F" w:rsidRDefault="00000000" w:rsidP="00127C0F">
            <w:sdt>
              <w:sdtPr>
                <w:id w:val="1991519905"/>
                <w:placeholder>
                  <w:docPart w:val="A587BD1FA8CA61459E50D8072FD3943B"/>
                </w:placeholder>
                <w:temporary/>
                <w:showingPlcHdr/>
                <w15:appearance w15:val="hidden"/>
              </w:sdtPr>
              <w:sdtContent>
                <w:r w:rsidR="00127C0F">
                  <w:t>Are you looking for a [job title] with:</w:t>
                </w:r>
              </w:sdtContent>
            </w:sdt>
          </w:p>
          <w:sdt>
            <w:sdtPr>
              <w:id w:val="1158801703"/>
              <w:placeholder>
                <w:docPart w:val="4BDA59FB915C734AA8158BBF8637E696"/>
              </w:placeholder>
              <w:temporary/>
              <w:showingPlcHdr/>
              <w15:appearance w15:val="hidden"/>
            </w:sdtPr>
            <w:sdtContent>
              <w:p w14:paraId="3EF8F6B8" w14:textId="77777777" w:rsidR="00127C0F" w:rsidRDefault="00127C0F" w:rsidP="00127C0F">
                <w:pPr>
                  <w:pStyle w:val="ListBullet"/>
                </w:pPr>
                <w:r w:rsidRPr="00F76D98">
                  <w:t>[Number] years of hands-on experience in [area of expertise]?</w:t>
                </w:r>
              </w:p>
            </w:sdtContent>
          </w:sdt>
          <w:sdt>
            <w:sdtPr>
              <w:id w:val="-385257794"/>
              <w:placeholder>
                <w:docPart w:val="1BD848E0A14DDD44ADD2FC85F97BBDBE"/>
              </w:placeholder>
              <w:temporary/>
              <w:showingPlcHdr/>
              <w15:appearance w15:val="hidden"/>
            </w:sdtPr>
            <w:sdtContent>
              <w:p w14:paraId="701DC702" w14:textId="77777777" w:rsidR="00127C0F" w:rsidRPr="00F76D98" w:rsidRDefault="00127C0F" w:rsidP="00127C0F">
                <w:pPr>
                  <w:pStyle w:val="ListBullet"/>
                </w:pPr>
                <w:r>
                  <w:t>Knowledge of the latest technology in [industry or field]?</w:t>
                </w:r>
              </w:p>
            </w:sdtContent>
          </w:sdt>
          <w:sdt>
            <w:sdtPr>
              <w:id w:val="-1738167380"/>
              <w:placeholder>
                <w:docPart w:val="7EF7DAAF1F352B4CBFCEAE5C181174E7"/>
              </w:placeholder>
              <w:temporary/>
              <w:showingPlcHdr/>
              <w15:appearance w15:val="hidden"/>
            </w:sdtPr>
            <w:sdtContent>
              <w:p w14:paraId="41689395" w14:textId="77777777" w:rsidR="00127C0F" w:rsidRPr="00F76D98" w:rsidRDefault="00127C0F" w:rsidP="00127C0F">
                <w:pPr>
                  <w:pStyle w:val="ListBullet"/>
                </w:pPr>
                <w:r>
                  <w:t>[Excellent written and oral communication skills?]</w:t>
                </w:r>
              </w:p>
            </w:sdtContent>
          </w:sdt>
          <w:sdt>
            <w:sdtPr>
              <w:id w:val="1816519156"/>
              <w:placeholder>
                <w:docPart w:val="BA79279CCEBAD841A99F2C92B5B13E11"/>
              </w:placeholder>
              <w:temporary/>
              <w:showingPlcHdr/>
              <w15:appearance w15:val="hidden"/>
            </w:sdtPr>
            <w:sdtContent>
              <w:p w14:paraId="63F29EB5" w14:textId="77777777" w:rsidR="00127C0F" w:rsidRPr="00F76D98" w:rsidRDefault="00127C0F" w:rsidP="00127C0F">
                <w:pPr>
                  <w:pStyle w:val="ListBullet"/>
                </w:pPr>
                <w:r>
                  <w:t>[A passion to learn and to increase his skills?]</w:t>
                </w:r>
              </w:p>
            </w:sdtContent>
          </w:sdt>
          <w:p w14:paraId="6DBF6EF3" w14:textId="77777777" w:rsidR="00127C0F" w:rsidRDefault="00000000" w:rsidP="00127C0F">
            <w:sdt>
              <w:sdtPr>
                <w:id w:val="531850320"/>
                <w:placeholder>
                  <w:docPart w:val="22485C4DE8F9D34686E885B16E20C6A5"/>
                </w:placeholder>
                <w:temporary/>
                <w:showingPlcHdr/>
                <w15:appearance w15:val="hidden"/>
              </w:sdtPr>
              <w:sdtContent>
                <w:r w:rsidR="00127C0F">
                  <w:t>If so, then you need look no further. You will see from my enclosed resume that I meet all of these qualifications and more.</w:t>
                </w:r>
              </w:sdtContent>
            </w:sdt>
          </w:p>
          <w:p w14:paraId="64106160" w14:textId="77777777" w:rsidR="00127C0F" w:rsidRDefault="00127C0F" w:rsidP="00127C0F"/>
          <w:p w14:paraId="63749EE0" w14:textId="77777777" w:rsidR="00127C0F" w:rsidRDefault="00000000" w:rsidP="00127C0F">
            <w:sdt>
              <w:sdtPr>
                <w:id w:val="-2122293347"/>
                <w:placeholder>
                  <w:docPart w:val="974CACD7EAF02A4797643D0A19BDAF5B"/>
                </w:placeholder>
                <w:temporary/>
                <w:showingPlcHdr/>
                <w15:appearance w15:val="hidden"/>
              </w:sdtPr>
              <w:sdtContent>
                <w:r w:rsidR="00127C0F">
      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      </w:r>
              </w:sdtContent>
            </w:sdt>
          </w:p>
          <w:p w14:paraId="0BFFF303" w14:textId="77777777" w:rsidR="00127C0F" w:rsidRDefault="00127C0F" w:rsidP="00127C0F"/>
          <w:sdt>
            <w:sdtPr>
              <w:id w:val="1007951469"/>
              <w:placeholder>
                <w:docPart w:val="B08C6EFD5F1C594A87980EEE5F8340CF"/>
              </w:placeholder>
              <w:temporary/>
              <w:showingPlcHdr/>
              <w15:appearance w15:val="hidden"/>
            </w:sdtPr>
            <w:sdtContent>
              <w:p w14:paraId="751A6253" w14:textId="77777777" w:rsidR="00127C0F" w:rsidRDefault="00127C0F" w:rsidP="00127C0F">
                <w:r>
                  <w:t>Thank you for taking the time to review my resume. I look forward to talking with you.</w:t>
                </w:r>
              </w:p>
            </w:sdtContent>
          </w:sdt>
          <w:p w14:paraId="103AF8C0" w14:textId="77777777" w:rsidR="00127C0F" w:rsidRDefault="00127C0F" w:rsidP="00127C0F"/>
          <w:p w14:paraId="4165951F" w14:textId="77777777" w:rsidR="00127C0F" w:rsidRDefault="00000000" w:rsidP="00127C0F">
            <w:sdt>
              <w:sdtPr>
                <w:id w:val="-1301306744"/>
                <w:placeholder>
                  <w:docPart w:val="F693C25D1C611E408600B628266E5468"/>
                </w:placeholder>
                <w:temporary/>
                <w:showingPlcHdr/>
                <w15:appearance w15:val="hidden"/>
              </w:sdtPr>
              <w:sdtContent>
                <w:r w:rsidR="00127C0F">
                  <w:t>Sincerely,</w:t>
                </w:r>
              </w:sdtContent>
            </w:sdt>
          </w:p>
          <w:p w14:paraId="7116A904" w14:textId="77777777" w:rsidR="00127C0F" w:rsidRDefault="00127C0F" w:rsidP="00127C0F"/>
          <w:p w14:paraId="0D5EE7BB" w14:textId="77777777" w:rsidR="00127C0F" w:rsidRDefault="00000000" w:rsidP="00127C0F">
            <w:sdt>
              <w:sdtPr>
                <w:id w:val="-702706069"/>
                <w:placeholder>
                  <w:docPart w:val="7A6BF347FEB87C41A1045CDEE7BE59F9"/>
                </w:placeholder>
                <w:temporary/>
                <w:showingPlcHdr/>
                <w15:appearance w15:val="hidden"/>
              </w:sdtPr>
              <w:sdtContent>
                <w:r w:rsidR="00127C0F">
                  <w:t>[Your Name]</w:t>
                </w:r>
              </w:sdtContent>
            </w:sdt>
          </w:p>
          <w:p w14:paraId="0CECAC5B" w14:textId="77777777" w:rsidR="00127C0F" w:rsidRDefault="00127C0F" w:rsidP="00127C0F"/>
          <w:p w14:paraId="6E9CD41B" w14:textId="481F2B60" w:rsidR="00127C0F" w:rsidRPr="00C71B7D" w:rsidRDefault="00C71B7D" w:rsidP="00127C0F">
            <w:hyperlink r:id="rId10" w:history="1">
              <w:sdt>
                <w:sdtPr>
                  <w:rPr>
                    <w:rStyle w:val="Hyperlink"/>
                    <w:color w:val="000000" w:themeColor="text1"/>
                    <w:u w:val="none"/>
                  </w:rPr>
                  <w:id w:val="247390421"/>
                  <w:placeholder>
                    <w:docPart w:val="F7B0679DCBA92C458E1F33B44F45DFF1"/>
                  </w:placeholder>
                  <w:temporary/>
                  <w:showingPlcHdr/>
                  <w15:appearance w15:val="hidden"/>
                </w:sdtPr>
                <w:sdtContent>
                  <w:r w:rsidR="00127C0F" w:rsidRPr="00C71B7D">
                    <w:rPr>
                      <w:rStyle w:val="Hyperlink"/>
                      <w:color w:val="000000" w:themeColor="text1"/>
                      <w:u w:val="none"/>
                    </w:rPr>
                    <w:t>Enclosure</w:t>
                  </w:r>
                </w:sdtContent>
              </w:sdt>
            </w:hyperlink>
          </w:p>
        </w:tc>
      </w:tr>
      <w:tr w:rsidR="00127C0F" w:rsidRPr="001700F2" w14:paraId="3BE8D468" w14:textId="77777777" w:rsidTr="00127C0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4362AF38" w14:textId="77777777" w:rsidR="00127C0F" w:rsidRPr="001700F2" w:rsidRDefault="00127C0F" w:rsidP="00B20DFA">
            <w:pPr>
              <w:pStyle w:val="Text"/>
            </w:pPr>
          </w:p>
        </w:tc>
      </w:tr>
    </w:tbl>
    <w:p w14:paraId="6E29642F" w14:textId="77777777" w:rsidR="00127C0F" w:rsidRPr="001700F2" w:rsidRDefault="00127C0F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4FBD" w14:textId="77777777" w:rsidR="0080687F" w:rsidRDefault="0080687F" w:rsidP="00F316AD">
      <w:r>
        <w:separator/>
      </w:r>
    </w:p>
  </w:endnote>
  <w:endnote w:type="continuationSeparator" w:id="0">
    <w:p w14:paraId="5667B585" w14:textId="77777777" w:rsidR="0080687F" w:rsidRDefault="0080687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5C0C" w14:textId="77777777" w:rsidR="0080687F" w:rsidRDefault="0080687F" w:rsidP="00F316AD">
      <w:r>
        <w:separator/>
      </w:r>
    </w:p>
  </w:footnote>
  <w:footnote w:type="continuationSeparator" w:id="0">
    <w:p w14:paraId="02C1E84B" w14:textId="77777777" w:rsidR="0080687F" w:rsidRDefault="0080687F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 w16cid:durableId="17050652">
    <w:abstractNumId w:val="0"/>
  </w:num>
  <w:num w:numId="2" w16cid:durableId="2119832523">
    <w:abstractNumId w:val="1"/>
  </w:num>
  <w:num w:numId="3" w16cid:durableId="1376782714">
    <w:abstractNumId w:val="2"/>
  </w:num>
  <w:num w:numId="4" w16cid:durableId="561990348">
    <w:abstractNumId w:val="3"/>
  </w:num>
  <w:num w:numId="5" w16cid:durableId="2126073780">
    <w:abstractNumId w:val="8"/>
  </w:num>
  <w:num w:numId="6" w16cid:durableId="1165632611">
    <w:abstractNumId w:val="4"/>
  </w:num>
  <w:num w:numId="7" w16cid:durableId="1862157960">
    <w:abstractNumId w:val="5"/>
  </w:num>
  <w:num w:numId="8" w16cid:durableId="452944074">
    <w:abstractNumId w:val="6"/>
  </w:num>
  <w:num w:numId="9" w16cid:durableId="879560259">
    <w:abstractNumId w:val="7"/>
  </w:num>
  <w:num w:numId="10" w16cid:durableId="1805583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E3"/>
    <w:rsid w:val="00127C0F"/>
    <w:rsid w:val="001700F2"/>
    <w:rsid w:val="001871FF"/>
    <w:rsid w:val="001F4150"/>
    <w:rsid w:val="00262D30"/>
    <w:rsid w:val="0027012A"/>
    <w:rsid w:val="0029715D"/>
    <w:rsid w:val="0040233B"/>
    <w:rsid w:val="004D0355"/>
    <w:rsid w:val="004E6224"/>
    <w:rsid w:val="005A17E3"/>
    <w:rsid w:val="005D2581"/>
    <w:rsid w:val="00617740"/>
    <w:rsid w:val="006C60E6"/>
    <w:rsid w:val="0080521C"/>
    <w:rsid w:val="0080687F"/>
    <w:rsid w:val="00886487"/>
    <w:rsid w:val="0089710E"/>
    <w:rsid w:val="008B7A58"/>
    <w:rsid w:val="008F3A27"/>
    <w:rsid w:val="00904D7B"/>
    <w:rsid w:val="009C75A0"/>
    <w:rsid w:val="00A74E15"/>
    <w:rsid w:val="00C55D85"/>
    <w:rsid w:val="00C71B7D"/>
    <w:rsid w:val="00CD50FD"/>
    <w:rsid w:val="00D20DA9"/>
    <w:rsid w:val="00D26A79"/>
    <w:rsid w:val="00DD5C35"/>
    <w:rsid w:val="00EA03EF"/>
    <w:rsid w:val="00EE275A"/>
    <w:rsid w:val="00EE2F16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740E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  <w:style w:type="character" w:styleId="Hyperlink">
    <w:name w:val="Hyperlink"/>
    <w:basedOn w:val="DefaultParagraphFont"/>
    <w:uiPriority w:val="99"/>
    <w:unhideWhenUsed/>
    <w:rsid w:val="00C71B7D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resumeviking.com/cover-letter-templat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olsthoorn/Library/Containers/com.microsoft.Word/Data/Library/Application%20Support/Microsoft/Office/16.0/DTS/Search/%7bECF97E87-7286-4445-8C65-0014431F0BBA%7dtf1143424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92B93BE51F254D947F110B0733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AD057-4B53-3E4C-9E6E-EDF14C0C6E31}"/>
      </w:docPartPr>
      <w:docPartBody>
        <w:p w:rsidR="000D6455" w:rsidRDefault="00000000">
          <w:pPr>
            <w:pStyle w:val="4C92B93BE51F254D947F110B0733395B"/>
          </w:pPr>
          <w:r w:rsidRPr="001700F2">
            <w:t>YOUR NAME</w:t>
          </w:r>
        </w:p>
      </w:docPartBody>
    </w:docPart>
    <w:docPart>
      <w:docPartPr>
        <w:name w:val="B180CA9CCB43DA41AC7D9933DAB9B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8015F-BCEC-E643-8A1B-A7CD2CEC8E64}"/>
      </w:docPartPr>
      <w:docPartBody>
        <w:p w:rsidR="000D6455" w:rsidRDefault="00000000">
          <w:pPr>
            <w:pStyle w:val="B180CA9CCB43DA41AC7D9933DAB9BBBC"/>
          </w:pPr>
          <w:r w:rsidRPr="001700F2">
            <w:t>SURNAME</w:t>
          </w:r>
        </w:p>
      </w:docPartBody>
    </w:docPart>
    <w:docPart>
      <w:docPartPr>
        <w:name w:val="7CE289A2D78458498EE83C2ADB195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2F1EF-8FC9-7042-B364-07EB175A5231}"/>
      </w:docPartPr>
      <w:docPartBody>
        <w:p w:rsidR="000D6455" w:rsidRDefault="00000000">
          <w:pPr>
            <w:pStyle w:val="7CE289A2D78458498EE83C2ADB195BC9"/>
          </w:pPr>
          <w:r>
            <w:t>CONTACT</w:t>
          </w:r>
        </w:p>
      </w:docPartBody>
    </w:docPart>
    <w:docPart>
      <w:docPartPr>
        <w:name w:val="1416220FF573564593005F351CC6B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5FD08-FD3E-7047-9583-394B7C39BD06}"/>
      </w:docPartPr>
      <w:docPartBody>
        <w:p w:rsidR="000D6455" w:rsidRDefault="00000000">
          <w:pPr>
            <w:pStyle w:val="1416220FF573564593005F351CC6BEF3"/>
          </w:pPr>
          <w:r>
            <w:t>[Address]</w:t>
          </w:r>
        </w:p>
      </w:docPartBody>
    </w:docPart>
    <w:docPart>
      <w:docPartPr>
        <w:name w:val="952DF22F109EE7468E75D5B2968C2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B4241-1B3A-6542-80BA-6C56CBE310A3}"/>
      </w:docPartPr>
      <w:docPartBody>
        <w:p w:rsidR="000D6455" w:rsidRDefault="00000000">
          <w:pPr>
            <w:pStyle w:val="952DF22F109EE7468E75D5B2968C23CF"/>
          </w:pPr>
          <w:r>
            <w:t>[Phone]</w:t>
          </w:r>
        </w:p>
      </w:docPartBody>
    </w:docPart>
    <w:docPart>
      <w:docPartPr>
        <w:name w:val="7EEB3A10EBD9464D91BC633D6693D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D198A-1ED2-E84F-8692-229A38294CD4}"/>
      </w:docPartPr>
      <w:docPartBody>
        <w:p w:rsidR="000D6455" w:rsidRDefault="00000000">
          <w:pPr>
            <w:pStyle w:val="7EEB3A10EBD9464D91BC633D6693D1CE"/>
          </w:pPr>
          <w:r>
            <w:t>[Email]</w:t>
          </w:r>
        </w:p>
      </w:docPartBody>
    </w:docPart>
    <w:docPart>
      <w:docPartPr>
        <w:name w:val="ABEE03418DDE9A438E714D2186D66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D783C-5B6F-EE42-A89A-E9E28F164B8D}"/>
      </w:docPartPr>
      <w:docPartBody>
        <w:p w:rsidR="000D6455" w:rsidRDefault="00000000">
          <w:pPr>
            <w:pStyle w:val="ABEE03418DDE9A438E714D2186D66836"/>
          </w:pPr>
          <w:r>
            <w:t>[Recipient Name]</w:t>
          </w:r>
        </w:p>
      </w:docPartBody>
    </w:docPart>
    <w:docPart>
      <w:docPartPr>
        <w:name w:val="B345F994570D7F4781793D51BC356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E1232-553D-4945-B75B-82CF799F50BF}"/>
      </w:docPartPr>
      <w:docPartBody>
        <w:p w:rsidR="000D6455" w:rsidRDefault="00000000">
          <w:pPr>
            <w:pStyle w:val="B345F994570D7F4781793D51BC356A2E"/>
          </w:pPr>
          <w:r>
            <w:t>[Title]</w:t>
          </w:r>
        </w:p>
      </w:docPartBody>
    </w:docPart>
    <w:docPart>
      <w:docPartPr>
        <w:name w:val="5CAF07F5D716CF4BA03E695C4DC42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00CED-5A27-D84C-9A86-1A60D336B0A3}"/>
      </w:docPartPr>
      <w:docPartBody>
        <w:p w:rsidR="000D6455" w:rsidRDefault="00000000">
          <w:pPr>
            <w:pStyle w:val="5CAF07F5D716CF4BA03E695C4DC42685"/>
          </w:pPr>
          <w:r>
            <w:t>[Company]</w:t>
          </w:r>
        </w:p>
      </w:docPartBody>
    </w:docPart>
    <w:docPart>
      <w:docPartPr>
        <w:name w:val="B7E8E87C9869014A99B79208F1F38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3D3E6-6E0C-794C-9D9F-51C8A8988EDC}"/>
      </w:docPartPr>
      <w:docPartBody>
        <w:p w:rsidR="000D6455" w:rsidRDefault="00000000">
          <w:pPr>
            <w:pStyle w:val="B7E8E87C9869014A99B79208F1F382AB"/>
          </w:pPr>
          <w:r>
            <w:t>[Recipient Street Address]</w:t>
          </w:r>
        </w:p>
      </w:docPartBody>
    </w:docPart>
    <w:docPart>
      <w:docPartPr>
        <w:name w:val="CDEB98996DA33B4D9E329EA5CDA59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596AC-080B-5B4D-BB21-F9F9EFF9E5DD}"/>
      </w:docPartPr>
      <w:docPartBody>
        <w:p w:rsidR="000D6455" w:rsidRDefault="00000000">
          <w:pPr>
            <w:pStyle w:val="CDEB98996DA33B4D9E329EA5CDA59A79"/>
          </w:pPr>
          <w:r>
            <w:t>[Recipient City, ST Zip]</w:t>
          </w:r>
        </w:p>
      </w:docPartBody>
    </w:docPart>
    <w:docPart>
      <w:docPartPr>
        <w:name w:val="8CB51ADA7049D24C899DC0B4ED07F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DD09F-8133-A24B-AAD7-E6C45E65B38C}"/>
      </w:docPartPr>
      <w:docPartBody>
        <w:p w:rsidR="000D6455" w:rsidRDefault="00000000">
          <w:pPr>
            <w:pStyle w:val="8CB51ADA7049D24C899DC0B4ED07F700"/>
          </w:pPr>
          <w:r w:rsidRPr="00BF09B3">
            <w:t>Dear</w:t>
          </w:r>
        </w:p>
      </w:docPartBody>
    </w:docPart>
    <w:docPart>
      <w:docPartPr>
        <w:name w:val="08EC2FAC65E313428BCB766C5FB81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B0979-D5EB-B740-8ABF-B562E36FA39E}"/>
      </w:docPartPr>
      <w:docPartBody>
        <w:p w:rsidR="000D6455" w:rsidRDefault="00000000">
          <w:pPr>
            <w:pStyle w:val="08EC2FAC65E313428BCB766C5FB81199"/>
          </w:pPr>
          <w:r w:rsidRPr="00BF09B3">
            <w:t>[Recipient Name]</w:t>
          </w:r>
        </w:p>
      </w:docPartBody>
    </w:docPart>
    <w:docPart>
      <w:docPartPr>
        <w:name w:val="A587BD1FA8CA61459E50D8072FD3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5A699-F81D-EA40-87F8-B8CBB561A244}"/>
      </w:docPartPr>
      <w:docPartBody>
        <w:p w:rsidR="000D6455" w:rsidRDefault="00000000">
          <w:pPr>
            <w:pStyle w:val="A587BD1FA8CA61459E50D8072FD3943B"/>
          </w:pPr>
          <w:r>
            <w:t>Are you looking for a [job title] with:</w:t>
          </w:r>
        </w:p>
      </w:docPartBody>
    </w:docPart>
    <w:docPart>
      <w:docPartPr>
        <w:name w:val="4BDA59FB915C734AA8158BBF8637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57CF8-B1E4-6243-882C-C90C01E4CCA9}"/>
      </w:docPartPr>
      <w:docPartBody>
        <w:p w:rsidR="000D6455" w:rsidRDefault="00000000">
          <w:pPr>
            <w:pStyle w:val="4BDA59FB915C734AA8158BBF8637E696"/>
          </w:pPr>
          <w:r w:rsidRPr="00F76D98">
            <w:t>[Number] years of hands-on experience in [area of expertise]?</w:t>
          </w:r>
        </w:p>
      </w:docPartBody>
    </w:docPart>
    <w:docPart>
      <w:docPartPr>
        <w:name w:val="1BD848E0A14DDD44ADD2FC85F97BB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0CEE2-E234-6243-8C0E-7D8BB1B125AE}"/>
      </w:docPartPr>
      <w:docPartBody>
        <w:p w:rsidR="000D6455" w:rsidRDefault="00000000">
          <w:pPr>
            <w:pStyle w:val="1BD848E0A14DDD44ADD2FC85F97BBDBE"/>
          </w:pPr>
          <w:r>
            <w:t>Knowledge of the latest technology in [industry or field]?</w:t>
          </w:r>
        </w:p>
      </w:docPartBody>
    </w:docPart>
    <w:docPart>
      <w:docPartPr>
        <w:name w:val="7EF7DAAF1F352B4CBFCEAE5C18117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F2055-E1B7-B742-A921-259469D36492}"/>
      </w:docPartPr>
      <w:docPartBody>
        <w:p w:rsidR="000D6455" w:rsidRDefault="00000000">
          <w:pPr>
            <w:pStyle w:val="7EF7DAAF1F352B4CBFCEAE5C181174E7"/>
          </w:pPr>
          <w:r>
            <w:t>[Excellent written and oral communication skills?]</w:t>
          </w:r>
        </w:p>
      </w:docPartBody>
    </w:docPart>
    <w:docPart>
      <w:docPartPr>
        <w:name w:val="BA79279CCEBAD841A99F2C92B5B13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D8194-AC94-3E49-AE20-2A68F606712B}"/>
      </w:docPartPr>
      <w:docPartBody>
        <w:p w:rsidR="000D6455" w:rsidRDefault="00000000">
          <w:pPr>
            <w:pStyle w:val="BA79279CCEBAD841A99F2C92B5B13E11"/>
          </w:pPr>
          <w:r>
            <w:t>[A passion to learn and to increase his skills?]</w:t>
          </w:r>
        </w:p>
      </w:docPartBody>
    </w:docPart>
    <w:docPart>
      <w:docPartPr>
        <w:name w:val="22485C4DE8F9D34686E885B16E20C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B0CF9-6C99-EC43-A17C-419FA8E5950F}"/>
      </w:docPartPr>
      <w:docPartBody>
        <w:p w:rsidR="000D6455" w:rsidRDefault="00000000">
          <w:pPr>
            <w:pStyle w:val="22485C4DE8F9D34686E885B16E20C6A5"/>
          </w:pPr>
          <w:r>
            <w:t>If so, then you need look no further. You will see from my enclosed resume that I meet all of these qualifications and more.</w:t>
          </w:r>
        </w:p>
      </w:docPartBody>
    </w:docPart>
    <w:docPart>
      <w:docPartPr>
        <w:name w:val="974CACD7EAF02A4797643D0A19BD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6026-23FD-1A46-BAED-5BC47DFE5FB0}"/>
      </w:docPartPr>
      <w:docPartBody>
        <w:p w:rsidR="000D6455" w:rsidRDefault="00000000">
          <w:pPr>
            <w:pStyle w:val="974CACD7EAF02A4797643D0A19BDAF5B"/>
          </w:pPr>
          <w:r>
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</w:r>
        </w:p>
      </w:docPartBody>
    </w:docPart>
    <w:docPart>
      <w:docPartPr>
        <w:name w:val="B08C6EFD5F1C594A87980EEE5F834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D5470-DCA9-C54E-BCD9-32D3964788DE}"/>
      </w:docPartPr>
      <w:docPartBody>
        <w:p w:rsidR="000D6455" w:rsidRDefault="00000000">
          <w:pPr>
            <w:pStyle w:val="B08C6EFD5F1C594A87980EEE5F8340CF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F693C25D1C611E408600B628266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F5BD1-5ECA-7A43-8D1F-E79D20315603}"/>
      </w:docPartPr>
      <w:docPartBody>
        <w:p w:rsidR="000D6455" w:rsidRDefault="00000000">
          <w:pPr>
            <w:pStyle w:val="F693C25D1C611E408600B628266E5468"/>
          </w:pPr>
          <w:r>
            <w:t>Sincerely,</w:t>
          </w:r>
        </w:p>
      </w:docPartBody>
    </w:docPart>
    <w:docPart>
      <w:docPartPr>
        <w:name w:val="7A6BF347FEB87C41A1045CDEE7BE5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3C7A8-5D5E-C345-A49E-DBC81304E103}"/>
      </w:docPartPr>
      <w:docPartBody>
        <w:p w:rsidR="000D6455" w:rsidRDefault="00000000">
          <w:pPr>
            <w:pStyle w:val="7A6BF347FEB87C41A1045CDEE7BE59F9"/>
          </w:pPr>
          <w:r>
            <w:t>[Your Name]</w:t>
          </w:r>
        </w:p>
      </w:docPartBody>
    </w:docPart>
    <w:docPart>
      <w:docPartPr>
        <w:name w:val="F7B0679DCBA92C458E1F33B44F45D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189A3-494D-3A4F-9BF6-8FC80D87A0F4}"/>
      </w:docPartPr>
      <w:docPartBody>
        <w:p w:rsidR="000D6455" w:rsidRDefault="00000000">
          <w:pPr>
            <w:pStyle w:val="F7B0679DCBA92C458E1F33B44F45DFF1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C7"/>
    <w:rsid w:val="000D6455"/>
    <w:rsid w:val="00AA471D"/>
    <w:rsid w:val="00E5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92B93BE51F254D947F110B0733395B">
    <w:name w:val="4C92B93BE51F254D947F110B0733395B"/>
  </w:style>
  <w:style w:type="paragraph" w:customStyle="1" w:styleId="B180CA9CCB43DA41AC7D9933DAB9BBBC">
    <w:name w:val="B180CA9CCB43DA41AC7D9933DAB9BBBC"/>
  </w:style>
  <w:style w:type="paragraph" w:customStyle="1" w:styleId="52524F7FC0F88647950A8DFAF3E74095">
    <w:name w:val="52524F7FC0F88647950A8DFAF3E74095"/>
  </w:style>
  <w:style w:type="paragraph" w:customStyle="1" w:styleId="7CE289A2D78458498EE83C2ADB195BC9">
    <w:name w:val="7CE289A2D78458498EE83C2ADB195BC9"/>
  </w:style>
  <w:style w:type="paragraph" w:customStyle="1" w:styleId="1416220FF573564593005F351CC6BEF3">
    <w:name w:val="1416220FF573564593005F351CC6BEF3"/>
  </w:style>
  <w:style w:type="paragraph" w:customStyle="1" w:styleId="952DF22F109EE7468E75D5B2968C23CF">
    <w:name w:val="952DF22F109EE7468E75D5B2968C23CF"/>
  </w:style>
  <w:style w:type="paragraph" w:customStyle="1" w:styleId="7EEB3A10EBD9464D91BC633D6693D1CE">
    <w:name w:val="7EEB3A10EBD9464D91BC633D6693D1CE"/>
  </w:style>
  <w:style w:type="paragraph" w:customStyle="1" w:styleId="ABEE03418DDE9A438E714D2186D66836">
    <w:name w:val="ABEE03418DDE9A438E714D2186D66836"/>
  </w:style>
  <w:style w:type="paragraph" w:customStyle="1" w:styleId="B345F994570D7F4781793D51BC356A2E">
    <w:name w:val="B345F994570D7F4781793D51BC356A2E"/>
  </w:style>
  <w:style w:type="paragraph" w:customStyle="1" w:styleId="5CAF07F5D716CF4BA03E695C4DC42685">
    <w:name w:val="5CAF07F5D716CF4BA03E695C4DC42685"/>
  </w:style>
  <w:style w:type="paragraph" w:customStyle="1" w:styleId="B7E8E87C9869014A99B79208F1F382AB">
    <w:name w:val="B7E8E87C9869014A99B79208F1F382AB"/>
  </w:style>
  <w:style w:type="paragraph" w:customStyle="1" w:styleId="CDEB98996DA33B4D9E329EA5CDA59A79">
    <w:name w:val="CDEB98996DA33B4D9E329EA5CDA59A79"/>
  </w:style>
  <w:style w:type="paragraph" w:customStyle="1" w:styleId="8CB51ADA7049D24C899DC0B4ED07F700">
    <w:name w:val="8CB51ADA7049D24C899DC0B4ED07F700"/>
  </w:style>
  <w:style w:type="paragraph" w:customStyle="1" w:styleId="08EC2FAC65E313428BCB766C5FB81199">
    <w:name w:val="08EC2FAC65E313428BCB766C5FB81199"/>
  </w:style>
  <w:style w:type="paragraph" w:customStyle="1" w:styleId="A587BD1FA8CA61459E50D8072FD3943B">
    <w:name w:val="A587BD1FA8CA61459E50D8072FD3943B"/>
  </w:style>
  <w:style w:type="paragraph" w:customStyle="1" w:styleId="4BDA59FB915C734AA8158BBF8637E696">
    <w:name w:val="4BDA59FB915C734AA8158BBF8637E696"/>
  </w:style>
  <w:style w:type="paragraph" w:customStyle="1" w:styleId="1BD848E0A14DDD44ADD2FC85F97BBDBE">
    <w:name w:val="1BD848E0A14DDD44ADD2FC85F97BBDBE"/>
  </w:style>
  <w:style w:type="paragraph" w:customStyle="1" w:styleId="7EF7DAAF1F352B4CBFCEAE5C181174E7">
    <w:name w:val="7EF7DAAF1F352B4CBFCEAE5C181174E7"/>
  </w:style>
  <w:style w:type="paragraph" w:customStyle="1" w:styleId="BA79279CCEBAD841A99F2C92B5B13E11">
    <w:name w:val="BA79279CCEBAD841A99F2C92B5B13E11"/>
  </w:style>
  <w:style w:type="paragraph" w:customStyle="1" w:styleId="22485C4DE8F9D34686E885B16E20C6A5">
    <w:name w:val="22485C4DE8F9D34686E885B16E20C6A5"/>
  </w:style>
  <w:style w:type="paragraph" w:customStyle="1" w:styleId="974CACD7EAF02A4797643D0A19BDAF5B">
    <w:name w:val="974CACD7EAF02A4797643D0A19BDAF5B"/>
  </w:style>
  <w:style w:type="paragraph" w:customStyle="1" w:styleId="B08C6EFD5F1C594A87980EEE5F8340CF">
    <w:name w:val="B08C6EFD5F1C594A87980EEE5F8340CF"/>
  </w:style>
  <w:style w:type="paragraph" w:customStyle="1" w:styleId="F693C25D1C611E408600B628266E5468">
    <w:name w:val="F693C25D1C611E408600B628266E5468"/>
  </w:style>
  <w:style w:type="paragraph" w:customStyle="1" w:styleId="7A6BF347FEB87C41A1045CDEE7BE59F9">
    <w:name w:val="7A6BF347FEB87C41A1045CDEE7BE59F9"/>
  </w:style>
  <w:style w:type="paragraph" w:customStyle="1" w:styleId="F7B0679DCBA92C458E1F33B44F45DFF1">
    <w:name w:val="F7B0679DCBA92C458E1F33B44F45D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letter.dotx</Template>
  <TotalTime>0</TotalTime>
  <Pages>1</Pages>
  <Words>165</Words>
  <Characters>936</Characters>
  <Application>Microsoft Office Word</Application>
  <DocSecurity>0</DocSecurity>
  <Lines>34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2023-10-16T14:54:00Z</dcterms:created>
  <dcterms:modified xsi:type="dcterms:W3CDTF">2023-10-18T14:08:00Z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