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4F79" w14:textId="77777777" w:rsidR="00101ADF" w:rsidRDefault="00011DEA" w:rsidP="00011DEA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0E3951D8" wp14:editId="48057547">
                <wp:simplePos x="0" y="0"/>
                <wp:positionH relativeFrom="column">
                  <wp:posOffset>-698157</wp:posOffset>
                </wp:positionH>
                <wp:positionV relativeFrom="paragraph">
                  <wp:posOffset>-673443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1061E" id="Group 2" o:spid="_x0000_s1026" alt="&quot;&quot;" style="position:absolute;margin-left:-54.95pt;margin-top:-53.05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11DEA" w14:paraId="0B6A0A6B" w14:textId="77777777" w:rsidTr="00043CB2">
        <w:trPr>
          <w:trHeight w:val="360"/>
        </w:trPr>
        <w:tc>
          <w:tcPr>
            <w:tcW w:w="6750" w:type="dxa"/>
            <w:vMerge w:val="restart"/>
          </w:tcPr>
          <w:sdt>
            <w:sdtPr>
              <w:id w:val="-2079190417"/>
              <w:placeholder>
                <w:docPart w:val="180B3B3AFD9C45BEB7FFD8B32CF26BA8"/>
              </w:placeholder>
              <w:temporary/>
              <w:showingPlcHdr/>
              <w15:appearance w15:val="hidden"/>
            </w:sdtPr>
            <w:sdtContent>
              <w:p w14:paraId="3418A4C2" w14:textId="77777777" w:rsidR="00011DEA" w:rsidRDefault="00011DEA" w:rsidP="00043CB2">
                <w:pPr>
                  <w:pStyle w:val="Title"/>
                </w:pPr>
                <w:r>
                  <w:t>Peyton</w:t>
                </w:r>
              </w:p>
              <w:p w14:paraId="30756B1D" w14:textId="77777777" w:rsidR="00011DEA" w:rsidRDefault="00011DEA" w:rsidP="00043CB2">
                <w:pPr>
                  <w:pStyle w:val="Title"/>
                </w:pPr>
                <w:r>
                  <w:t>Davis</w:t>
                </w:r>
              </w:p>
            </w:sdtContent>
          </w:sdt>
        </w:tc>
        <w:tc>
          <w:tcPr>
            <w:tcW w:w="3330" w:type="dxa"/>
            <w:vAlign w:val="center"/>
          </w:tcPr>
          <w:p w14:paraId="239AF9B3" w14:textId="77777777" w:rsidR="00011DEA" w:rsidRDefault="00000000" w:rsidP="00043CB2">
            <w:pPr>
              <w:jc w:val="right"/>
            </w:pPr>
            <w:sdt>
              <w:sdtPr>
                <w:id w:val="2139605356"/>
                <w:placeholder>
                  <w:docPart w:val="C73A67B4A0C84D3493D02296E027C705"/>
                </w:placeholder>
                <w:temporary/>
                <w:showingPlcHdr/>
                <w15:appearance w15:val="hidden"/>
              </w:sdtPr>
              <w:sdtContent>
                <w:r w:rsidR="00011DEA">
                  <w:t>123 South St. Manhattan, NY</w:t>
                </w:r>
              </w:sdtContent>
            </w:sdt>
          </w:p>
        </w:tc>
      </w:tr>
      <w:tr w:rsidR="00011DEA" w14:paraId="43614578" w14:textId="77777777" w:rsidTr="00043CB2">
        <w:trPr>
          <w:trHeight w:val="360"/>
        </w:trPr>
        <w:tc>
          <w:tcPr>
            <w:tcW w:w="6750" w:type="dxa"/>
            <w:vMerge/>
          </w:tcPr>
          <w:p w14:paraId="7E1E5BCC" w14:textId="77777777" w:rsidR="00011DEA" w:rsidRDefault="00011DEA" w:rsidP="00043CB2"/>
        </w:tc>
        <w:tc>
          <w:tcPr>
            <w:tcW w:w="3330" w:type="dxa"/>
            <w:vAlign w:val="center"/>
          </w:tcPr>
          <w:p w14:paraId="6DB49266" w14:textId="77777777" w:rsidR="00011DEA" w:rsidRDefault="00000000" w:rsidP="00043CB2">
            <w:pPr>
              <w:jc w:val="right"/>
            </w:pPr>
            <w:sdt>
              <w:sdtPr>
                <w:id w:val="956605540"/>
                <w:placeholder>
                  <w:docPart w:val="D3FFF336FA2B4F9F906B01F5A04EF560"/>
                </w:placeholder>
                <w:temporary/>
                <w:showingPlcHdr/>
                <w15:appearance w15:val="hidden"/>
              </w:sdtPr>
              <w:sdtContent>
                <w:r w:rsidR="00011DEA">
                  <w:t>805.555.0123</w:t>
                </w:r>
              </w:sdtContent>
            </w:sdt>
            <w:r w:rsidR="00011DEA">
              <w:t xml:space="preserve"> </w:t>
            </w:r>
          </w:p>
        </w:tc>
      </w:tr>
      <w:tr w:rsidR="00011DEA" w14:paraId="76F23078" w14:textId="77777777" w:rsidTr="00043CB2">
        <w:trPr>
          <w:trHeight w:val="360"/>
        </w:trPr>
        <w:tc>
          <w:tcPr>
            <w:tcW w:w="6750" w:type="dxa"/>
            <w:vMerge/>
          </w:tcPr>
          <w:p w14:paraId="05B2F486" w14:textId="77777777" w:rsidR="00011DEA" w:rsidRDefault="00011DEA" w:rsidP="00043CB2"/>
        </w:tc>
        <w:tc>
          <w:tcPr>
            <w:tcW w:w="3330" w:type="dxa"/>
            <w:vAlign w:val="center"/>
          </w:tcPr>
          <w:p w14:paraId="3D5B69AF" w14:textId="77777777" w:rsidR="00011DEA" w:rsidRDefault="00000000" w:rsidP="00043CB2">
            <w:pPr>
              <w:jc w:val="right"/>
            </w:pPr>
            <w:sdt>
              <w:sdtPr>
                <w:id w:val="1016967188"/>
                <w:placeholder>
                  <w:docPart w:val="8D0D90C992494118B59E35A0F26D11A1"/>
                </w:placeholder>
                <w:temporary/>
                <w:showingPlcHdr/>
                <w15:appearance w15:val="hidden"/>
              </w:sdtPr>
              <w:sdtContent>
                <w:r w:rsidR="00011DEA" w:rsidRPr="00EC1FE9">
                  <w:t>peyton@example.com</w:t>
                </w:r>
              </w:sdtContent>
            </w:sdt>
            <w:r w:rsidR="00011DEA" w:rsidRPr="00EC1FE9">
              <w:t xml:space="preserve"> </w:t>
            </w:r>
          </w:p>
        </w:tc>
      </w:tr>
      <w:tr w:rsidR="00011DEA" w14:paraId="7EBFF02C" w14:textId="77777777" w:rsidTr="00043CB2">
        <w:trPr>
          <w:trHeight w:val="360"/>
        </w:trPr>
        <w:tc>
          <w:tcPr>
            <w:tcW w:w="6750" w:type="dxa"/>
            <w:vMerge/>
          </w:tcPr>
          <w:p w14:paraId="443A59E3" w14:textId="77777777" w:rsidR="00011DEA" w:rsidRDefault="00011DEA" w:rsidP="00043CB2"/>
        </w:tc>
        <w:tc>
          <w:tcPr>
            <w:tcW w:w="3330" w:type="dxa"/>
            <w:vAlign w:val="center"/>
          </w:tcPr>
          <w:p w14:paraId="0D9741B2" w14:textId="77777777" w:rsidR="00011DEA" w:rsidRDefault="00000000" w:rsidP="00043CB2">
            <w:pPr>
              <w:jc w:val="right"/>
            </w:pPr>
            <w:sdt>
              <w:sdtPr>
                <w:id w:val="-1869442523"/>
                <w:placeholder>
                  <w:docPart w:val="DCFC40E8A53F4480AECCABB165F470A9"/>
                </w:placeholder>
                <w:temporary/>
                <w:showingPlcHdr/>
                <w15:appearance w15:val="hidden"/>
              </w:sdtPr>
              <w:sdtContent>
                <w:r w:rsidR="00011DEA">
                  <w:t>LinkedIn Profile</w:t>
                </w:r>
              </w:sdtContent>
            </w:sdt>
            <w:r w:rsidR="00011DEA">
              <w:t xml:space="preserve"> </w:t>
            </w:r>
          </w:p>
        </w:tc>
      </w:tr>
      <w:tr w:rsidR="00011DEA" w14:paraId="67CDFA18" w14:textId="77777777" w:rsidTr="00043CB2">
        <w:trPr>
          <w:trHeight w:val="360"/>
        </w:trPr>
        <w:tc>
          <w:tcPr>
            <w:tcW w:w="6750" w:type="dxa"/>
            <w:vMerge/>
          </w:tcPr>
          <w:p w14:paraId="246DD620" w14:textId="77777777" w:rsidR="00011DEA" w:rsidRDefault="00011DEA" w:rsidP="00043CB2"/>
        </w:tc>
        <w:tc>
          <w:tcPr>
            <w:tcW w:w="3330" w:type="dxa"/>
            <w:vAlign w:val="center"/>
          </w:tcPr>
          <w:p w14:paraId="24BC5322" w14:textId="77777777" w:rsidR="00011DEA" w:rsidRDefault="00000000" w:rsidP="00043CB2">
            <w:pPr>
              <w:jc w:val="right"/>
            </w:pPr>
            <w:sdt>
              <w:sdtPr>
                <w:id w:val="960074703"/>
                <w:placeholder>
                  <w:docPart w:val="2DD44B1FA5544952A43E34CFD4618AD7"/>
                </w:placeholder>
                <w:temporary/>
                <w:showingPlcHdr/>
                <w15:appearance w15:val="hidden"/>
              </w:sdtPr>
              <w:sdtContent>
                <w:r w:rsidR="00011DEA">
                  <w:t>www.interestingsite.com</w:t>
                </w:r>
              </w:sdtContent>
            </w:sdt>
            <w:r w:rsidR="00011DEA">
              <w:t xml:space="preserve"> </w:t>
            </w:r>
          </w:p>
        </w:tc>
      </w:tr>
    </w:tbl>
    <w:p w14:paraId="64005424" w14:textId="77777777" w:rsidR="00101ADF" w:rsidRDefault="00101ADF" w:rsidP="00101ADF"/>
    <w:p w14:paraId="7BA8D8B8" w14:textId="77777777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639C74A4" w14:textId="77777777" w:rsidTr="00043CB2">
        <w:trPr>
          <w:trHeight w:val="98"/>
        </w:trPr>
        <w:tc>
          <w:tcPr>
            <w:tcW w:w="10080" w:type="dxa"/>
          </w:tcPr>
          <w:p w14:paraId="178EFD69" w14:textId="77777777" w:rsidR="00642C27" w:rsidRDefault="00000000" w:rsidP="00043CB2">
            <w:pPr>
              <w:pStyle w:val="Heading1"/>
            </w:pPr>
            <w:sdt>
              <w:sdtPr>
                <w:id w:val="1934159269"/>
                <w:placeholder>
                  <w:docPart w:val="D355ED8CF80049119CA2E06BDFD3C9B1"/>
                </w:placeholder>
                <w:temporary/>
                <w:showingPlcHdr/>
                <w15:appearance w15:val="hidden"/>
              </w:sdtPr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4D8337D2" w14:textId="77777777" w:rsidTr="00CA71AA">
        <w:trPr>
          <w:trHeight w:val="216"/>
        </w:trPr>
        <w:tc>
          <w:tcPr>
            <w:tcW w:w="10080" w:type="dxa"/>
          </w:tcPr>
          <w:p w14:paraId="0433AD12" w14:textId="77777777" w:rsidR="00642C27" w:rsidRDefault="00642C27" w:rsidP="00CA71AA"/>
        </w:tc>
      </w:tr>
      <w:tr w:rsidR="00642C27" w14:paraId="54FB4583" w14:textId="77777777" w:rsidTr="00CA71AA">
        <w:trPr>
          <w:trHeight w:val="414"/>
        </w:trPr>
        <w:tc>
          <w:tcPr>
            <w:tcW w:w="10080" w:type="dxa"/>
          </w:tcPr>
          <w:p w14:paraId="3E015A8A" w14:textId="77777777" w:rsidR="00642C27" w:rsidRDefault="00000000" w:rsidP="00043CB2">
            <w:sdt>
              <w:sdtPr>
                <w:id w:val="-77130946"/>
                <w:placeholder>
                  <w:docPart w:val="AD847D53D17F4BCA8B69EA7C5C89E605"/>
                </w:placeholder>
                <w:temporary/>
                <w:showingPlcHdr/>
                <w15:appearance w15:val="hidden"/>
              </w:sdtPr>
              <w:sdtContent>
                <w:r w:rsidR="00642C27" w:rsidRPr="007C578C">
                  <w:t>I am a highly motivated and results-driven sales professional seeking a challenging opportunity to leverage my skills and experience</w:t>
                </w:r>
                <w:r w:rsidR="00642C27">
                  <w:t xml:space="preserve"> in a dynamic sales environment.</w:t>
                </w:r>
              </w:sdtContent>
            </w:sdt>
          </w:p>
        </w:tc>
      </w:tr>
    </w:tbl>
    <w:p w14:paraId="46A68336" w14:textId="77777777" w:rsidR="00101ADF" w:rsidRDefault="00101ADF" w:rsidP="00101ADF"/>
    <w:p w14:paraId="7D049989" w14:textId="77777777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CA71AA" w14:paraId="08DB6D22" w14:textId="77777777" w:rsidTr="00043CB2">
        <w:trPr>
          <w:trHeight w:val="225"/>
        </w:trPr>
        <w:tc>
          <w:tcPr>
            <w:tcW w:w="4320" w:type="dxa"/>
          </w:tcPr>
          <w:p w14:paraId="348324B1" w14:textId="77777777" w:rsidR="00CA71AA" w:rsidRDefault="00000000" w:rsidP="00043CB2">
            <w:pPr>
              <w:pStyle w:val="Heading1"/>
            </w:pPr>
            <w:sdt>
              <w:sdtPr>
                <w:id w:val="-898354009"/>
                <w:placeholder>
                  <w:docPart w:val="4CBAB228E69E414AA8627DECF5B2A1D4"/>
                </w:placeholder>
                <w:temporary/>
                <w:showingPlcHdr/>
                <w15:appearance w15:val="hidden"/>
              </w:sdtPr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262360F6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364B7BDC" w14:textId="77777777" w:rsidR="00CA71AA" w:rsidRDefault="00000000" w:rsidP="00043CB2">
            <w:pPr>
              <w:pStyle w:val="Heading1"/>
            </w:pPr>
            <w:sdt>
              <w:sdtPr>
                <w:id w:val="543866955"/>
                <w:placeholder>
                  <w:docPart w:val="D68F608D22024FBD8954C8609A52D951"/>
                </w:placeholder>
                <w:temporary/>
                <w:showingPlcHdr/>
                <w15:appearance w15:val="hidden"/>
              </w:sdtPr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259A7839" w14:textId="77777777" w:rsidTr="00CA71AA">
        <w:trPr>
          <w:trHeight w:val="216"/>
        </w:trPr>
        <w:tc>
          <w:tcPr>
            <w:tcW w:w="4320" w:type="dxa"/>
          </w:tcPr>
          <w:p w14:paraId="64F66C65" w14:textId="77777777" w:rsidR="00CA71AA" w:rsidRDefault="00CA71AA" w:rsidP="00CA71AA"/>
        </w:tc>
        <w:tc>
          <w:tcPr>
            <w:tcW w:w="1530" w:type="dxa"/>
          </w:tcPr>
          <w:p w14:paraId="5CA93DA0" w14:textId="77777777" w:rsidR="00CA71AA" w:rsidRDefault="00CA71AA" w:rsidP="00CA71AA"/>
        </w:tc>
        <w:tc>
          <w:tcPr>
            <w:tcW w:w="4230" w:type="dxa"/>
          </w:tcPr>
          <w:p w14:paraId="63AE0248" w14:textId="77777777" w:rsidR="00CA71AA" w:rsidRDefault="00CA71AA" w:rsidP="00CA71AA"/>
        </w:tc>
      </w:tr>
      <w:tr w:rsidR="00CA71AA" w14:paraId="52CE4B18" w14:textId="77777777" w:rsidTr="00043CB2">
        <w:tc>
          <w:tcPr>
            <w:tcW w:w="4320" w:type="dxa"/>
          </w:tcPr>
          <w:p w14:paraId="3202E40C" w14:textId="77777777" w:rsidR="00CA71AA" w:rsidRPr="00587B38" w:rsidRDefault="00000000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2124300347"/>
                <w:placeholder>
                  <w:docPart w:val="28C93E4631E740408A48E1BB984FDECD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000000" w:themeColor="text1"/>
                </w:rPr>
              </w:sdtEndPr>
              <w:sdtContent>
                <w:r w:rsidR="00CA71AA" w:rsidRPr="00587B38">
                  <w:t xml:space="preserve">Account </w:t>
                </w:r>
                <w:r w:rsidR="00CA71AA" w:rsidRPr="009722AD">
                  <w:t>manager</w:t>
                </w:r>
                <w:r w:rsidR="00CA71AA" w:rsidRPr="00587B38">
                  <w:t xml:space="preserve"> /</w:t>
                </w:r>
                <w:r w:rsidR="00CA71AA">
                  <w:t xml:space="preserve"> </w:t>
                </w:r>
                <w:r w:rsidR="00CA71AA" w:rsidRPr="00587B38">
                  <w:rPr>
                    <w:rStyle w:val="Emphasis"/>
                    <w:iCs w:val="0"/>
                    <w:color w:val="000000" w:themeColor="text1"/>
                  </w:rPr>
                  <w:t>VanArsdel, Ltd.</w:t>
                </w:r>
              </w:sdtContent>
            </w:sdt>
          </w:p>
          <w:bookmarkStart w:id="0" w:name="OLE_LINK1"/>
          <w:bookmarkStart w:id="1" w:name="OLE_LINK2"/>
          <w:p w14:paraId="33F362D2" w14:textId="77777777" w:rsidR="00CA71AA" w:rsidRPr="002A3737" w:rsidRDefault="00000000" w:rsidP="00043CB2">
            <w:pPr>
              <w:pStyle w:val="Heading2"/>
            </w:pPr>
            <w:sdt>
              <w:sdtPr>
                <w:id w:val="-589853832"/>
                <w:placeholder>
                  <w:docPart w:val="01E22FC2CB394D26B718A06357456E89"/>
                </w:placeholder>
                <w:temporary/>
                <w:showingPlcHdr/>
                <w15:appearance w15:val="hidden"/>
              </w:sdtPr>
              <w:sdtContent>
                <w:r w:rsidR="00CA71AA">
                  <w:t>June 20XX</w:t>
                </w:r>
                <w:r w:rsidR="00CA71AA" w:rsidRPr="00D413F9">
                  <w:t xml:space="preserve"> –</w:t>
                </w:r>
                <w:r w:rsidR="00CA71AA">
                  <w:t xml:space="preserve"> PRESENT</w:t>
                </w:r>
              </w:sdtContent>
            </w:sdt>
          </w:p>
          <w:bookmarkEnd w:id="0"/>
          <w:bookmarkEnd w:id="1"/>
          <w:p w14:paraId="1B22F08D" w14:textId="77777777" w:rsidR="00CA71AA" w:rsidRDefault="00000000" w:rsidP="00043CB2">
            <w:sdt>
              <w:sdtPr>
                <w:id w:val="-1155376603"/>
                <w:placeholder>
                  <w:docPart w:val="E59015DE9E194791B3A2B4AE0BDD26E5"/>
                </w:placeholder>
                <w:temporary/>
                <w:showingPlcHdr/>
                <w15:appearance w15:val="hidden"/>
              </w:sdtPr>
              <w:sdtContent>
                <w:r w:rsidR="00CA71AA" w:rsidRPr="00E93D19">
                  <w:t>Managed and grew key accounts by developing strong relationships, identifying opportunities, and implementing effective sales strategies</w:t>
                </w:r>
                <w:r w:rsidR="00CA71AA">
                  <w:t>.</w:t>
                </w:r>
              </w:sdtContent>
            </w:sdt>
          </w:p>
          <w:p w14:paraId="26731808" w14:textId="77777777" w:rsidR="00CA71AA" w:rsidRDefault="00CA71AA" w:rsidP="00043CB2"/>
          <w:p w14:paraId="286DB756" w14:textId="77777777" w:rsidR="00CA71AA" w:rsidRPr="00587B38" w:rsidRDefault="00000000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1305606840"/>
                <w:placeholder>
                  <w:docPart w:val="7E2A717CFB6547E280692134388E89A8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000000" w:themeColor="text1"/>
                </w:rPr>
              </w:sdtEndPr>
              <w:sdtContent>
                <w:r w:rsidR="00CA71AA" w:rsidRPr="00587B38">
                  <w:t xml:space="preserve">Sales associate / </w:t>
                </w:r>
                <w:r w:rsidR="00CA71AA" w:rsidRPr="00A641C9">
                  <w:t>VanArsdel</w:t>
                </w:r>
                <w:r w:rsidR="00CA71AA" w:rsidRPr="00587B38">
                  <w:rPr>
                    <w:rStyle w:val="Emphasis"/>
                    <w:iCs w:val="0"/>
                    <w:color w:val="000000" w:themeColor="text1"/>
                  </w:rPr>
                  <w:t>, Ltd.</w:t>
                </w:r>
              </w:sdtContent>
            </w:sdt>
            <w:r w:rsidR="00CA71AA">
              <w:t xml:space="preserve"> </w:t>
            </w:r>
          </w:p>
          <w:p w14:paraId="141F1C36" w14:textId="77777777" w:rsidR="00CA71AA" w:rsidRPr="002A3737" w:rsidRDefault="00000000" w:rsidP="00043CB2">
            <w:pPr>
              <w:pStyle w:val="Heading2"/>
              <w:rPr>
                <w:color w:val="404040" w:themeColor="text1" w:themeTint="BF"/>
              </w:rPr>
            </w:pPr>
            <w:sdt>
              <w:sdtPr>
                <w:id w:val="-444545767"/>
                <w:placeholder>
                  <w:docPart w:val="AF7F048FE40D465796158D1F2CB782AD"/>
                </w:placeholder>
                <w:temporary/>
                <w:showingPlcHdr/>
                <w15:appearance w15:val="hidden"/>
              </w:sdtPr>
              <w:sdtContent>
                <w:r w:rsidR="00CA71AA">
                  <w:t>October 20XX</w:t>
                </w:r>
                <w:r w:rsidR="00CA71AA" w:rsidRPr="00D413F9">
                  <w:t xml:space="preserve"> –</w:t>
                </w:r>
                <w:r w:rsidR="00CA71AA">
                  <w:t xml:space="preserve"> June 20xx</w:t>
                </w:r>
              </w:sdtContent>
            </w:sdt>
            <w:r w:rsidR="00CA71AA">
              <w:t xml:space="preserve"> </w:t>
            </w:r>
          </w:p>
          <w:p w14:paraId="0889FF6A" w14:textId="77777777" w:rsidR="00CA71AA" w:rsidRDefault="00000000" w:rsidP="00043CB2">
            <w:sdt>
              <w:sdtPr>
                <w:id w:val="-1412383361"/>
                <w:placeholder>
                  <w:docPart w:val="D6C311603AD748A687A2A4E0B0F60ADA"/>
                </w:placeholder>
                <w:temporary/>
                <w:showingPlcHdr/>
                <w15:appearance w15:val="hidden"/>
              </w:sdtPr>
              <w:sdtContent>
                <w:r w:rsidR="00CA71AA" w:rsidRPr="00AA34BF">
                  <w:t>Drove revenue growth through exceptional customer service and strategic sales techniques as a Sales Associate</w:t>
                </w:r>
                <w:r w:rsidR="00CA71AA">
                  <w:t>.</w:t>
                </w:r>
              </w:sdtContent>
            </w:sdt>
          </w:p>
        </w:tc>
        <w:tc>
          <w:tcPr>
            <w:tcW w:w="1530" w:type="dxa"/>
          </w:tcPr>
          <w:p w14:paraId="31183709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09043096" w14:textId="77777777" w:rsidR="00CA71AA" w:rsidRPr="002A3737" w:rsidRDefault="00000000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2136019770"/>
                <w:placeholder>
                  <w:docPart w:val="D5585094757D46F9B761F54901D024BC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000000" w:themeColor="text1"/>
                </w:rPr>
              </w:sdtEndPr>
              <w:sdtContent>
                <w:r w:rsidR="00CA71AA" w:rsidRPr="002A3737">
                  <w:t>MBA / School, Location</w:t>
                </w:r>
              </w:sdtContent>
            </w:sdt>
            <w:r w:rsidR="00CA71AA">
              <w:t xml:space="preserve"> </w:t>
            </w:r>
          </w:p>
          <w:p w14:paraId="00C89595" w14:textId="77777777" w:rsidR="00CA71AA" w:rsidRPr="002A3737" w:rsidRDefault="00000000" w:rsidP="00043CB2">
            <w:pPr>
              <w:pStyle w:val="Heading2"/>
              <w:rPr>
                <w:color w:val="404040" w:themeColor="text1" w:themeTint="BF"/>
              </w:rPr>
            </w:pPr>
            <w:sdt>
              <w:sdtPr>
                <w:id w:val="-748968403"/>
                <w:placeholder>
                  <w:docPart w:val="028341F2A4CD453F8EF989B24982AC28"/>
                </w:placeholder>
                <w:temporary/>
                <w:showingPlcHdr/>
                <w15:appearance w15:val="hidden"/>
              </w:sdtPr>
              <w:sdtContent>
                <w:r w:rsidR="00CA71AA">
                  <w:t xml:space="preserve">May </w:t>
                </w:r>
                <w:r w:rsidR="00CA71AA" w:rsidRPr="00A641C9">
                  <w:t>20xx</w:t>
                </w:r>
              </w:sdtContent>
            </w:sdt>
            <w:r w:rsidR="00CA71AA">
              <w:t xml:space="preserve"> </w:t>
            </w:r>
          </w:p>
          <w:p w14:paraId="2A1F1340" w14:textId="77777777" w:rsidR="00CA71AA" w:rsidRDefault="00000000" w:rsidP="00043CB2">
            <w:sdt>
              <w:sdtPr>
                <w:id w:val="1728653348"/>
                <w:placeholder>
                  <w:docPart w:val="D945BE98D96C461BB300D1950E54755A"/>
                </w:placeholder>
                <w:temporary/>
                <w:showingPlcHdr/>
                <w15:appearance w15:val="hidden"/>
              </w:sdtPr>
              <w:sdtContent>
                <w:r w:rsidR="00CA71AA" w:rsidRPr="007A0F9E">
                  <w:t>Master of Business Administration degree with strong foundation in business theor</w:t>
                </w:r>
                <w:r w:rsidR="00CA71AA">
                  <w:t xml:space="preserve">y </w:t>
                </w:r>
                <w:r w:rsidR="00CA71AA" w:rsidRPr="007A0F9E">
                  <w:t>and management</w:t>
                </w:r>
                <w:r w:rsidR="00CA71AA">
                  <w:t>.</w:t>
                </w:r>
              </w:sdtContent>
            </w:sdt>
            <w:r w:rsidR="00CA71AA">
              <w:t xml:space="preserve"> </w:t>
            </w:r>
          </w:p>
          <w:p w14:paraId="053258D8" w14:textId="77777777" w:rsidR="00CA71AA" w:rsidRDefault="00CA71AA" w:rsidP="00043CB2">
            <w:pPr>
              <w:pStyle w:val="Body"/>
            </w:pPr>
          </w:p>
          <w:p w14:paraId="7787063C" w14:textId="77777777" w:rsidR="00CA71AA" w:rsidRPr="002A3737" w:rsidRDefault="00000000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393805632"/>
                <w:placeholder>
                  <w:docPart w:val="3514BA4F9792439D8755BA8ED325ED45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000000" w:themeColor="text1"/>
                </w:rPr>
              </w:sdtEndPr>
              <w:sdtContent>
                <w:r w:rsidR="00CA71AA" w:rsidRPr="00587B38">
                  <w:t xml:space="preserve">Ba / </w:t>
                </w:r>
                <w:r w:rsidR="00CA71AA" w:rsidRPr="00A641C9">
                  <w:t>School, Location</w:t>
                </w:r>
              </w:sdtContent>
            </w:sdt>
            <w:r w:rsidR="00CA71AA">
              <w:t xml:space="preserve"> </w:t>
            </w:r>
          </w:p>
          <w:p w14:paraId="120710FE" w14:textId="77777777" w:rsidR="00CA71AA" w:rsidRPr="002A3737" w:rsidRDefault="00000000" w:rsidP="00043CB2">
            <w:pPr>
              <w:pStyle w:val="Heading2"/>
              <w:rPr>
                <w:color w:val="404040" w:themeColor="text1" w:themeTint="BF"/>
              </w:rPr>
            </w:pPr>
            <w:sdt>
              <w:sdtPr>
                <w:id w:val="283089354"/>
                <w:placeholder>
                  <w:docPart w:val="05CC4195AF9141F6BFC6E8AE3E86E5F4"/>
                </w:placeholder>
                <w:temporary/>
                <w:showingPlcHdr/>
                <w15:appearance w15:val="hidden"/>
              </w:sdtPr>
              <w:sdtContent>
                <w:r w:rsidR="00CA71AA">
                  <w:t>December 20xx</w:t>
                </w:r>
              </w:sdtContent>
            </w:sdt>
            <w:r w:rsidR="00CA71AA">
              <w:t xml:space="preserve"> </w:t>
            </w:r>
          </w:p>
          <w:p w14:paraId="34238C68" w14:textId="77777777" w:rsidR="00CA71AA" w:rsidRDefault="00000000" w:rsidP="00043CB2">
            <w:sdt>
              <w:sdtPr>
                <w:id w:val="801034542"/>
                <w:placeholder>
                  <w:docPart w:val="BE651504F6E14761A9853F01A52A70D4"/>
                </w:placeholder>
                <w:temporary/>
                <w:showingPlcHdr/>
                <w15:appearance w15:val="hidden"/>
              </w:sdtPr>
              <w:sdtContent>
                <w:r w:rsidR="00CA71AA">
                  <w:t>D</w:t>
                </w:r>
                <w:r w:rsidR="00CA71AA" w:rsidRPr="00076667">
                  <w:t>egree in Business Administration with a comprehensive understanding of core business principles</w:t>
                </w:r>
                <w:r w:rsidR="00CA71AA">
                  <w:t>.</w:t>
                </w:r>
              </w:sdtContent>
            </w:sdt>
            <w:r w:rsidR="00CA71AA">
              <w:t xml:space="preserve"> </w:t>
            </w:r>
          </w:p>
        </w:tc>
      </w:tr>
    </w:tbl>
    <w:p w14:paraId="4F23C557" w14:textId="77777777" w:rsidR="00101ADF" w:rsidRDefault="00101ADF" w:rsidP="00101ADF"/>
    <w:p w14:paraId="2A566A7B" w14:textId="77777777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CA71AA" w14:paraId="382720ED" w14:textId="77777777" w:rsidTr="00043CB2">
        <w:trPr>
          <w:trHeight w:val="234"/>
        </w:trPr>
        <w:tc>
          <w:tcPr>
            <w:tcW w:w="10080" w:type="dxa"/>
            <w:gridSpan w:val="3"/>
          </w:tcPr>
          <w:p w14:paraId="503FBC49" w14:textId="77777777" w:rsidR="00CA71AA" w:rsidRDefault="00000000" w:rsidP="00043CB2">
            <w:pPr>
              <w:pStyle w:val="Heading1"/>
            </w:pPr>
            <w:sdt>
              <w:sdtPr>
                <w:id w:val="-566262488"/>
                <w:placeholder>
                  <w:docPart w:val="018B9823887F4C8D965DD02ECD472AB6"/>
                </w:placeholder>
                <w:temporary/>
                <w:showingPlcHdr/>
                <w15:appearance w15:val="hidden"/>
              </w:sdtPr>
              <w:sdtContent>
                <w:r w:rsidR="00CA71AA">
                  <w:t>Skills</w:t>
                </w:r>
              </w:sdtContent>
            </w:sdt>
          </w:p>
        </w:tc>
      </w:tr>
      <w:tr w:rsidR="00CA71AA" w14:paraId="7F7359B0" w14:textId="77777777" w:rsidTr="00CA71AA">
        <w:trPr>
          <w:trHeight w:val="98"/>
        </w:trPr>
        <w:tc>
          <w:tcPr>
            <w:tcW w:w="10080" w:type="dxa"/>
            <w:gridSpan w:val="3"/>
          </w:tcPr>
          <w:p w14:paraId="5026E6DC" w14:textId="77777777" w:rsidR="00CA71AA" w:rsidRDefault="00CA71AA" w:rsidP="00CA71AA"/>
        </w:tc>
      </w:tr>
      <w:tr w:rsidR="00CA71AA" w14:paraId="7C2B2B6D" w14:textId="77777777" w:rsidTr="00043CB2">
        <w:tc>
          <w:tcPr>
            <w:tcW w:w="3360" w:type="dxa"/>
          </w:tcPr>
          <w:p w14:paraId="0744B7FE" w14:textId="77777777" w:rsidR="00CA71AA" w:rsidRDefault="00000000" w:rsidP="00043CB2">
            <w:pPr>
              <w:pStyle w:val="ListBullet"/>
            </w:pPr>
            <w:sdt>
              <w:sdtPr>
                <w:id w:val="-393359320"/>
                <w:placeholder>
                  <w:docPart w:val="43FBBBF5A97545139812EA8EE9B92C2C"/>
                </w:placeholder>
                <w:temporary/>
                <w:showingPlcHdr/>
                <w15:appearance w15:val="hidden"/>
              </w:sdtPr>
              <w:sdtContent>
                <w:r w:rsidR="00CA71AA">
                  <w:t>Problem solving</w:t>
                </w:r>
              </w:sdtContent>
            </w:sdt>
          </w:p>
          <w:p w14:paraId="725332E8" w14:textId="77777777" w:rsidR="00CA71AA" w:rsidRDefault="00000000" w:rsidP="00043CB2">
            <w:pPr>
              <w:pStyle w:val="ListBullet"/>
            </w:pPr>
            <w:sdt>
              <w:sdtPr>
                <w:id w:val="-740945634"/>
                <w:placeholder>
                  <w:docPart w:val="B821E7C48E8743A7A73C515E5D31872B"/>
                </w:placeholder>
                <w:temporary/>
                <w:showingPlcHdr/>
                <w15:appearance w15:val="hidden"/>
              </w:sdtPr>
              <w:sdtContent>
                <w:r w:rsidR="00CA71AA">
                  <w:t>Flexibility</w:t>
                </w:r>
              </w:sdtContent>
            </w:sdt>
          </w:p>
        </w:tc>
        <w:tc>
          <w:tcPr>
            <w:tcW w:w="3360" w:type="dxa"/>
          </w:tcPr>
          <w:p w14:paraId="7CD4F1DA" w14:textId="77777777" w:rsidR="00CA71AA" w:rsidRDefault="00000000" w:rsidP="00043CB2">
            <w:pPr>
              <w:pStyle w:val="ListBullet"/>
            </w:pPr>
            <w:sdt>
              <w:sdtPr>
                <w:id w:val="-1575120311"/>
                <w:placeholder>
                  <w:docPart w:val="7A2CF3E6722B4C51AA467A4CFD7AF179"/>
                </w:placeholder>
                <w:temporary/>
                <w:showingPlcHdr/>
                <w15:appearance w15:val="hidden"/>
              </w:sdtPr>
              <w:sdtContent>
                <w:r w:rsidR="00CA71AA">
                  <w:t>Communication</w:t>
                </w:r>
              </w:sdtContent>
            </w:sdt>
          </w:p>
          <w:p w14:paraId="104F36E7" w14:textId="77777777" w:rsidR="00CA71AA" w:rsidRDefault="00000000" w:rsidP="00043CB2">
            <w:pPr>
              <w:pStyle w:val="ListBullet"/>
            </w:pPr>
            <w:sdt>
              <w:sdtPr>
                <w:id w:val="1370265407"/>
                <w:placeholder>
                  <w:docPart w:val="5D7723E53ECB454185307E39F0845A0E"/>
                </w:placeholder>
                <w:temporary/>
                <w:showingPlcHdr/>
                <w15:appearance w15:val="hidden"/>
              </w:sdtPr>
              <w:sdtContent>
                <w:r w:rsidR="00CA71AA">
                  <w:t>Organization</w:t>
                </w:r>
              </w:sdtContent>
            </w:sdt>
          </w:p>
        </w:tc>
        <w:tc>
          <w:tcPr>
            <w:tcW w:w="3360" w:type="dxa"/>
          </w:tcPr>
          <w:p w14:paraId="49F9F563" w14:textId="77777777" w:rsidR="00CA71AA" w:rsidRDefault="00000000" w:rsidP="00043CB2">
            <w:pPr>
              <w:pStyle w:val="ListBullet"/>
            </w:pPr>
            <w:sdt>
              <w:sdtPr>
                <w:id w:val="1658807307"/>
                <w:placeholder>
                  <w:docPart w:val="1B09FE4120BB44C3AD46D8EA271EE0C4"/>
                </w:placeholder>
                <w:temporary/>
                <w:showingPlcHdr/>
                <w15:appearance w15:val="hidden"/>
              </w:sdtPr>
              <w:sdtContent>
                <w:r w:rsidR="00CA71AA">
                  <w:t>Critical thinking</w:t>
                </w:r>
              </w:sdtContent>
            </w:sdt>
          </w:p>
          <w:p w14:paraId="1547BD05" w14:textId="77777777" w:rsidR="00CA71AA" w:rsidRDefault="00000000" w:rsidP="00043CB2">
            <w:pPr>
              <w:pStyle w:val="ListBullet"/>
            </w:pPr>
            <w:sdt>
              <w:sdtPr>
                <w:id w:val="1946415926"/>
                <w:placeholder>
                  <w:docPart w:val="C5B32240C4284988BC868C8496B3C641"/>
                </w:placeholder>
                <w:temporary/>
                <w:showingPlcHdr/>
                <w15:appearance w15:val="hidden"/>
              </w:sdtPr>
              <w:sdtContent>
                <w:r w:rsidR="00CA71AA">
                  <w:t>Collaboration</w:t>
                </w:r>
              </w:sdtContent>
            </w:sdt>
          </w:p>
        </w:tc>
      </w:tr>
    </w:tbl>
    <w:p w14:paraId="1F2DE0CC" w14:textId="77777777" w:rsidR="00CA71AA" w:rsidRDefault="00CA71AA" w:rsidP="00587B38">
      <w:pPr>
        <w:pStyle w:val="Body"/>
      </w:pPr>
    </w:p>
    <w:p w14:paraId="3E15B0AD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49B28577" w14:textId="77777777" w:rsidTr="00043CB2">
        <w:trPr>
          <w:trHeight w:val="162"/>
        </w:trPr>
        <w:tc>
          <w:tcPr>
            <w:tcW w:w="10080" w:type="dxa"/>
          </w:tcPr>
          <w:p w14:paraId="6127AA06" w14:textId="77777777" w:rsidR="00CA71AA" w:rsidRDefault="00000000" w:rsidP="00043CB2">
            <w:pPr>
              <w:pStyle w:val="Heading1"/>
            </w:pPr>
            <w:sdt>
              <w:sdtPr>
                <w:id w:val="1973934601"/>
                <w:placeholder>
                  <w:docPart w:val="11CFF948346A47D1B8CBD9AD7225629D"/>
                </w:placeholder>
                <w:temporary/>
                <w:showingPlcHdr/>
                <w15:appearance w15:val="hidden"/>
              </w:sdtPr>
              <w:sdtContent>
                <w:r w:rsidR="00CA71AA" w:rsidRPr="00C83CA0">
                  <w:t>Activities</w:t>
                </w:r>
              </w:sdtContent>
            </w:sdt>
          </w:p>
        </w:tc>
      </w:tr>
      <w:tr w:rsidR="00CA71AA" w14:paraId="685C5AC5" w14:textId="77777777" w:rsidTr="00CA71AA">
        <w:trPr>
          <w:trHeight w:val="98"/>
        </w:trPr>
        <w:tc>
          <w:tcPr>
            <w:tcW w:w="10080" w:type="dxa"/>
          </w:tcPr>
          <w:p w14:paraId="60B7058A" w14:textId="77777777" w:rsidR="00CA71AA" w:rsidRPr="00C83CA0" w:rsidRDefault="00CA71AA" w:rsidP="00CA71AA"/>
        </w:tc>
      </w:tr>
      <w:tr w:rsidR="00CA71AA" w14:paraId="09672AC2" w14:textId="77777777" w:rsidTr="00043CB2">
        <w:tc>
          <w:tcPr>
            <w:tcW w:w="10080" w:type="dxa"/>
          </w:tcPr>
          <w:p w14:paraId="3A131707" w14:textId="77777777" w:rsidR="00CA71AA" w:rsidRDefault="00000000" w:rsidP="00043CB2">
            <w:pPr>
              <w:pStyle w:val="Body"/>
            </w:pPr>
            <w:sdt>
              <w:sdtPr>
                <w:id w:val="-1799210806"/>
                <w:placeholder>
                  <w:docPart w:val="C54E7C4BB0814DD19E65FE1BD3CF7887"/>
                </w:placeholder>
                <w:temporary/>
                <w:showingPlcHdr/>
                <w15:appearance w15:val="hidden"/>
              </w:sdtPr>
              <w:sdtContent>
                <w:r w:rsidR="00CA71AA" w:rsidRPr="00033519">
                  <w:t>As an avid networker and people-person, I am passionate about attending industry events, building relationships, and identifying new business opportunities. In my free time, I enjoy reading sales and marketing blogs, researching industry trends, and developing new sales strategies to stay ahead of the competition</w:t>
                </w:r>
                <w:r w:rsidR="00CA71AA">
                  <w:t>.</w:t>
                </w:r>
              </w:sdtContent>
            </w:sdt>
          </w:p>
        </w:tc>
      </w:tr>
    </w:tbl>
    <w:p w14:paraId="55E00554" w14:textId="77777777" w:rsidR="00CA71AA" w:rsidRPr="00BC7376" w:rsidRDefault="00CA71AA" w:rsidP="00587B38">
      <w:pPr>
        <w:pStyle w:val="Body"/>
      </w:pPr>
    </w:p>
    <w:sectPr w:rsidR="00CA71AA" w:rsidRPr="00BC7376" w:rsidSect="00D05512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E655" w14:textId="77777777" w:rsidR="00756AE6" w:rsidRDefault="00756AE6" w:rsidP="00725803">
      <w:r>
        <w:separator/>
      </w:r>
    </w:p>
  </w:endnote>
  <w:endnote w:type="continuationSeparator" w:id="0">
    <w:p w14:paraId="5D8D3630" w14:textId="77777777" w:rsidR="00756AE6" w:rsidRDefault="00756AE6" w:rsidP="00725803">
      <w:r>
        <w:continuationSeparator/>
      </w:r>
    </w:p>
  </w:endnote>
  <w:endnote w:type="continuationNotice" w:id="1">
    <w:p w14:paraId="6A0F56D7" w14:textId="77777777" w:rsidR="00756AE6" w:rsidRDefault="00756A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C53B9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93E3" w14:textId="77777777" w:rsidR="00756AE6" w:rsidRDefault="00756AE6" w:rsidP="00725803">
      <w:r>
        <w:separator/>
      </w:r>
    </w:p>
  </w:footnote>
  <w:footnote w:type="continuationSeparator" w:id="0">
    <w:p w14:paraId="18C718B3" w14:textId="77777777" w:rsidR="00756AE6" w:rsidRDefault="00756AE6" w:rsidP="00725803">
      <w:r>
        <w:continuationSeparator/>
      </w:r>
    </w:p>
  </w:footnote>
  <w:footnote w:type="continuationNotice" w:id="1">
    <w:p w14:paraId="3385BD34" w14:textId="77777777" w:rsidR="00756AE6" w:rsidRDefault="00756A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6657361">
    <w:abstractNumId w:val="10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1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2"/>
  </w:num>
  <w:num w:numId="15" w16cid:durableId="947389514">
    <w:abstractNumId w:val="8"/>
  </w:num>
  <w:num w:numId="16" w16cid:durableId="567883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DB"/>
    <w:rsid w:val="00004D3C"/>
    <w:rsid w:val="00011DEA"/>
    <w:rsid w:val="00025E77"/>
    <w:rsid w:val="00027312"/>
    <w:rsid w:val="00033519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C7F47"/>
    <w:rsid w:val="001F3FF1"/>
    <w:rsid w:val="00227784"/>
    <w:rsid w:val="00236EAD"/>
    <w:rsid w:val="0023705D"/>
    <w:rsid w:val="00250A31"/>
    <w:rsid w:val="00251C13"/>
    <w:rsid w:val="00285601"/>
    <w:rsid w:val="00287FDA"/>
    <w:rsid w:val="002922D0"/>
    <w:rsid w:val="002F3907"/>
    <w:rsid w:val="00340B03"/>
    <w:rsid w:val="00380AE7"/>
    <w:rsid w:val="003A6943"/>
    <w:rsid w:val="00410BA2"/>
    <w:rsid w:val="00412290"/>
    <w:rsid w:val="00434074"/>
    <w:rsid w:val="00463C3B"/>
    <w:rsid w:val="004937AE"/>
    <w:rsid w:val="004C7AD3"/>
    <w:rsid w:val="004D6742"/>
    <w:rsid w:val="004E2970"/>
    <w:rsid w:val="005026DD"/>
    <w:rsid w:val="00505F0C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B1D68"/>
    <w:rsid w:val="005C0026"/>
    <w:rsid w:val="005D5844"/>
    <w:rsid w:val="00603535"/>
    <w:rsid w:val="00611B37"/>
    <w:rsid w:val="006252B4"/>
    <w:rsid w:val="006328EE"/>
    <w:rsid w:val="00642C27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56AE6"/>
    <w:rsid w:val="007746C5"/>
    <w:rsid w:val="007A0F9E"/>
    <w:rsid w:val="007B1049"/>
    <w:rsid w:val="007C578C"/>
    <w:rsid w:val="007F3F46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4D6C"/>
    <w:rsid w:val="00AA34BF"/>
    <w:rsid w:val="00AC0B42"/>
    <w:rsid w:val="00AD13CB"/>
    <w:rsid w:val="00AD3FD8"/>
    <w:rsid w:val="00B36FF5"/>
    <w:rsid w:val="00B370A8"/>
    <w:rsid w:val="00B77367"/>
    <w:rsid w:val="00BC7376"/>
    <w:rsid w:val="00BD6511"/>
    <w:rsid w:val="00BD669A"/>
    <w:rsid w:val="00BF2842"/>
    <w:rsid w:val="00C049C1"/>
    <w:rsid w:val="00C11F2B"/>
    <w:rsid w:val="00C13F2B"/>
    <w:rsid w:val="00C153E4"/>
    <w:rsid w:val="00C330DB"/>
    <w:rsid w:val="00C43D65"/>
    <w:rsid w:val="00C53D8A"/>
    <w:rsid w:val="00C83CA0"/>
    <w:rsid w:val="00C84833"/>
    <w:rsid w:val="00C9044F"/>
    <w:rsid w:val="00CA71AA"/>
    <w:rsid w:val="00CC3D1C"/>
    <w:rsid w:val="00CF079F"/>
    <w:rsid w:val="00D05512"/>
    <w:rsid w:val="00D2420D"/>
    <w:rsid w:val="00D30382"/>
    <w:rsid w:val="00D413F9"/>
    <w:rsid w:val="00D44E50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2791"/>
    <w:rsid w:val="00E83195"/>
    <w:rsid w:val="00E84772"/>
    <w:rsid w:val="00E939EC"/>
    <w:rsid w:val="00E93D19"/>
    <w:rsid w:val="00EA5941"/>
    <w:rsid w:val="00EC1FE9"/>
    <w:rsid w:val="00F00A4F"/>
    <w:rsid w:val="00F01E4B"/>
    <w:rsid w:val="00F24D72"/>
    <w:rsid w:val="00F33CD8"/>
    <w:rsid w:val="00F42CD6"/>
    <w:rsid w:val="00F436BA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6A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yayug\AppData\Roaming\Microsoft\Templates\Creative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0B3B3AFD9C45BEB7FFD8B32CF2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7314F-AAAA-4F94-A7E2-38E0455DA1D8}"/>
      </w:docPartPr>
      <w:docPartBody>
        <w:p w:rsidR="00000000" w:rsidRDefault="00000000" w:rsidP="00043CB2">
          <w:pPr>
            <w:pStyle w:val="Title"/>
          </w:pPr>
          <w:r>
            <w:t>Peyton</w:t>
          </w:r>
        </w:p>
        <w:p w:rsidR="00000000" w:rsidRDefault="00000000">
          <w:pPr>
            <w:pStyle w:val="180B3B3AFD9C45BEB7FFD8B32CF26BA8"/>
          </w:pPr>
          <w:r>
            <w:t>Davis</w:t>
          </w:r>
        </w:p>
      </w:docPartBody>
    </w:docPart>
    <w:docPart>
      <w:docPartPr>
        <w:name w:val="C73A67B4A0C84D3493D02296E027C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C4145-64E8-4350-BAF3-46FE5CCEA033}"/>
      </w:docPartPr>
      <w:docPartBody>
        <w:p w:rsidR="00000000" w:rsidRDefault="00000000">
          <w:pPr>
            <w:pStyle w:val="C73A67B4A0C84D3493D02296E027C705"/>
          </w:pPr>
          <w:r>
            <w:t>123 South St. Manhattan, NY</w:t>
          </w:r>
        </w:p>
      </w:docPartBody>
    </w:docPart>
    <w:docPart>
      <w:docPartPr>
        <w:name w:val="D3FFF336FA2B4F9F906B01F5A04EF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FCA77-A674-4635-A39F-E69896CBC8F3}"/>
      </w:docPartPr>
      <w:docPartBody>
        <w:p w:rsidR="00000000" w:rsidRDefault="00000000">
          <w:pPr>
            <w:pStyle w:val="D3FFF336FA2B4F9F906B01F5A04EF560"/>
          </w:pPr>
          <w:r>
            <w:t>805.555.0123</w:t>
          </w:r>
        </w:p>
      </w:docPartBody>
    </w:docPart>
    <w:docPart>
      <w:docPartPr>
        <w:name w:val="8D0D90C992494118B59E35A0F26D1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3284-5778-4295-A4EE-32022C1A55D4}"/>
      </w:docPartPr>
      <w:docPartBody>
        <w:p w:rsidR="00000000" w:rsidRDefault="00000000">
          <w:pPr>
            <w:pStyle w:val="8D0D90C992494118B59E35A0F26D11A1"/>
          </w:pPr>
          <w:r w:rsidRPr="00EC1FE9">
            <w:t>peyton@example.com</w:t>
          </w:r>
        </w:p>
      </w:docPartBody>
    </w:docPart>
    <w:docPart>
      <w:docPartPr>
        <w:name w:val="DCFC40E8A53F4480AECCABB165F47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C928-2711-4FA5-8F61-7D6F1BB6DD27}"/>
      </w:docPartPr>
      <w:docPartBody>
        <w:p w:rsidR="00000000" w:rsidRDefault="00000000">
          <w:pPr>
            <w:pStyle w:val="DCFC40E8A53F4480AECCABB165F470A9"/>
          </w:pPr>
          <w:r>
            <w:t>LinkedIn Profile</w:t>
          </w:r>
        </w:p>
      </w:docPartBody>
    </w:docPart>
    <w:docPart>
      <w:docPartPr>
        <w:name w:val="2DD44B1FA5544952A43E34CFD4618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FEDCC-946C-4117-A68F-7BF4FA7C2C0F}"/>
      </w:docPartPr>
      <w:docPartBody>
        <w:p w:rsidR="00000000" w:rsidRDefault="00000000">
          <w:pPr>
            <w:pStyle w:val="2DD44B1FA5544952A43E34CFD4618AD7"/>
          </w:pPr>
          <w:r>
            <w:t>www.interestingsite.com</w:t>
          </w:r>
        </w:p>
      </w:docPartBody>
    </w:docPart>
    <w:docPart>
      <w:docPartPr>
        <w:name w:val="D355ED8CF80049119CA2E06BDFD3C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FFD45-50AA-46B9-99BF-F4054CCD62E7}"/>
      </w:docPartPr>
      <w:docPartBody>
        <w:p w:rsidR="00000000" w:rsidRDefault="00000000">
          <w:pPr>
            <w:pStyle w:val="D355ED8CF80049119CA2E06BDFD3C9B1"/>
          </w:pPr>
          <w:r>
            <w:t>About me</w:t>
          </w:r>
        </w:p>
      </w:docPartBody>
    </w:docPart>
    <w:docPart>
      <w:docPartPr>
        <w:name w:val="AD847D53D17F4BCA8B69EA7C5C89E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6FFDC-4796-4455-BBA3-123EC1FC1000}"/>
      </w:docPartPr>
      <w:docPartBody>
        <w:p w:rsidR="00000000" w:rsidRDefault="00000000">
          <w:pPr>
            <w:pStyle w:val="AD847D53D17F4BCA8B69EA7C5C89E605"/>
          </w:pPr>
          <w:r w:rsidRPr="007C578C">
            <w:t xml:space="preserve">I am a highly motivated and results-driven sales professional seeking a </w:t>
          </w:r>
          <w:r w:rsidRPr="007C578C">
            <w:t>challenging opportunity to leverage my skills and experience</w:t>
          </w:r>
          <w:r>
            <w:t xml:space="preserve"> in a dynamic sales environment.</w:t>
          </w:r>
        </w:p>
      </w:docPartBody>
    </w:docPart>
    <w:docPart>
      <w:docPartPr>
        <w:name w:val="4CBAB228E69E414AA8627DECF5B2A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8828A-8920-4E05-8174-E4492DE30A0B}"/>
      </w:docPartPr>
      <w:docPartBody>
        <w:p w:rsidR="00000000" w:rsidRDefault="00000000">
          <w:pPr>
            <w:pStyle w:val="4CBAB228E69E414AA8627DECF5B2A1D4"/>
          </w:pPr>
          <w:r w:rsidRPr="00F928A8">
            <w:t>Experience</w:t>
          </w:r>
        </w:p>
      </w:docPartBody>
    </w:docPart>
    <w:docPart>
      <w:docPartPr>
        <w:name w:val="D68F608D22024FBD8954C8609A52D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EF81E-D8E6-4003-8E8F-D19C18FC50BF}"/>
      </w:docPartPr>
      <w:docPartBody>
        <w:p w:rsidR="00000000" w:rsidRDefault="00000000">
          <w:pPr>
            <w:pStyle w:val="D68F608D22024FBD8954C8609A52D951"/>
          </w:pPr>
          <w:r w:rsidRPr="0070237E">
            <w:t>Education</w:t>
          </w:r>
        </w:p>
      </w:docPartBody>
    </w:docPart>
    <w:docPart>
      <w:docPartPr>
        <w:name w:val="28C93E4631E740408A48E1BB984F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6E76C-65AC-45B3-A410-F0DDD93A18BE}"/>
      </w:docPartPr>
      <w:docPartBody>
        <w:p w:rsidR="00000000" w:rsidRDefault="00000000">
          <w:pPr>
            <w:pStyle w:val="28C93E4631E740408A48E1BB984FDECD"/>
          </w:pPr>
          <w:r w:rsidRPr="00587B38">
            <w:t xml:space="preserve">Account </w:t>
          </w:r>
          <w:r w:rsidRPr="009722AD">
            <w:t>manager</w:t>
          </w:r>
          <w:r w:rsidRPr="00587B38">
            <w:t xml:space="preserve"> /</w:t>
          </w:r>
          <w:r>
            <w:t xml:space="preserve"> </w:t>
          </w:r>
          <w:r w:rsidRPr="00587B38">
            <w:rPr>
              <w:rStyle w:val="Emphasis"/>
              <w:color w:val="000000" w:themeColor="text1"/>
            </w:rPr>
            <w:t>VanArsdel, Ltd.</w:t>
          </w:r>
        </w:p>
      </w:docPartBody>
    </w:docPart>
    <w:docPart>
      <w:docPartPr>
        <w:name w:val="01E22FC2CB394D26B718A06357456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D0EA2-804D-458E-BEAD-B8E37919192B}"/>
      </w:docPartPr>
      <w:docPartBody>
        <w:p w:rsidR="00000000" w:rsidRDefault="00000000">
          <w:pPr>
            <w:pStyle w:val="01E22FC2CB394D26B718A06357456E89"/>
          </w:pPr>
          <w:r>
            <w:t>June 20XX</w:t>
          </w:r>
          <w:r w:rsidRPr="00D413F9">
            <w:t xml:space="preserve"> –</w:t>
          </w:r>
          <w:r>
            <w:t xml:space="preserve"> PRESENT</w:t>
          </w:r>
        </w:p>
      </w:docPartBody>
    </w:docPart>
    <w:docPart>
      <w:docPartPr>
        <w:name w:val="E59015DE9E194791B3A2B4AE0BDD2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8A670-1191-43D1-8371-B9FCBAAF4547}"/>
      </w:docPartPr>
      <w:docPartBody>
        <w:p w:rsidR="00000000" w:rsidRDefault="00000000">
          <w:pPr>
            <w:pStyle w:val="E59015DE9E194791B3A2B4AE0BDD26E5"/>
          </w:pPr>
          <w:r w:rsidRPr="00E93D19">
            <w:t xml:space="preserve">Managed and grew key accounts by developing strong </w:t>
          </w:r>
          <w:r w:rsidRPr="00E93D19">
            <w:t>relationships, identifying opportunities, and implementing effective sales strategies</w:t>
          </w:r>
          <w:r>
            <w:t>.</w:t>
          </w:r>
        </w:p>
      </w:docPartBody>
    </w:docPart>
    <w:docPart>
      <w:docPartPr>
        <w:name w:val="7E2A717CFB6547E280692134388E8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9C57-2C0F-4343-9D14-5AEECF1BEF19}"/>
      </w:docPartPr>
      <w:docPartBody>
        <w:p w:rsidR="00000000" w:rsidRDefault="00000000">
          <w:pPr>
            <w:pStyle w:val="7E2A717CFB6547E280692134388E89A8"/>
          </w:pPr>
          <w:r w:rsidRPr="00587B38">
            <w:t xml:space="preserve">Sales associate / </w:t>
          </w:r>
          <w:r w:rsidRPr="00A641C9">
            <w:t>VanArsdel</w:t>
          </w:r>
          <w:r w:rsidRPr="00587B38">
            <w:rPr>
              <w:rStyle w:val="Emphasis"/>
              <w:color w:val="000000" w:themeColor="text1"/>
            </w:rPr>
            <w:t>, Ltd.</w:t>
          </w:r>
        </w:p>
      </w:docPartBody>
    </w:docPart>
    <w:docPart>
      <w:docPartPr>
        <w:name w:val="AF7F048FE40D465796158D1F2CB78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6FCCF-13AA-428C-8060-1A5B7F691787}"/>
      </w:docPartPr>
      <w:docPartBody>
        <w:p w:rsidR="00000000" w:rsidRDefault="00000000">
          <w:pPr>
            <w:pStyle w:val="AF7F048FE40D465796158D1F2CB782AD"/>
          </w:pPr>
          <w:r>
            <w:t>October 20XX</w:t>
          </w:r>
          <w:r w:rsidRPr="00D413F9">
            <w:t xml:space="preserve"> –</w:t>
          </w:r>
          <w:r>
            <w:t xml:space="preserve"> June 20xx</w:t>
          </w:r>
        </w:p>
      </w:docPartBody>
    </w:docPart>
    <w:docPart>
      <w:docPartPr>
        <w:name w:val="D6C311603AD748A687A2A4E0B0F6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F5D30-12EC-44F1-8DFB-8250F917418F}"/>
      </w:docPartPr>
      <w:docPartBody>
        <w:p w:rsidR="00000000" w:rsidRDefault="00000000">
          <w:pPr>
            <w:pStyle w:val="D6C311603AD748A687A2A4E0B0F60ADA"/>
          </w:pPr>
          <w:r w:rsidRPr="00AA34BF">
            <w:t>Drove revenue growth through exceptional customer service and strategic sales techniques as a Sales Associate</w:t>
          </w:r>
          <w:r>
            <w:t>.</w:t>
          </w:r>
        </w:p>
      </w:docPartBody>
    </w:docPart>
    <w:docPart>
      <w:docPartPr>
        <w:name w:val="D5585094757D46F9B761F54901D02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D531-DB31-463B-A940-F6397D3CBEAF}"/>
      </w:docPartPr>
      <w:docPartBody>
        <w:p w:rsidR="00000000" w:rsidRDefault="00000000">
          <w:pPr>
            <w:pStyle w:val="D5585094757D46F9B761F54901D024BC"/>
          </w:pPr>
          <w:r w:rsidRPr="002A3737">
            <w:t>MBA / School, Location</w:t>
          </w:r>
        </w:p>
      </w:docPartBody>
    </w:docPart>
    <w:docPart>
      <w:docPartPr>
        <w:name w:val="028341F2A4CD453F8EF989B24982A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FBAFB-7E51-4900-B1DD-62A5516C16D4}"/>
      </w:docPartPr>
      <w:docPartBody>
        <w:p w:rsidR="00000000" w:rsidRDefault="00000000">
          <w:pPr>
            <w:pStyle w:val="028341F2A4CD453F8EF989B24982AC28"/>
          </w:pPr>
          <w:r>
            <w:t xml:space="preserve">May </w:t>
          </w:r>
          <w:r w:rsidRPr="00A641C9">
            <w:t>20xx</w:t>
          </w:r>
        </w:p>
      </w:docPartBody>
    </w:docPart>
    <w:docPart>
      <w:docPartPr>
        <w:name w:val="D945BE98D96C461BB300D1950E547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720C0-78BD-4E0C-99EE-290B37E553E6}"/>
      </w:docPartPr>
      <w:docPartBody>
        <w:p w:rsidR="00000000" w:rsidRDefault="00000000">
          <w:pPr>
            <w:pStyle w:val="D945BE98D96C461BB300D1950E54755A"/>
          </w:pPr>
          <w:r w:rsidRPr="007A0F9E">
            <w:t>Master of Business Administration degree with strong foundation in business theor</w:t>
          </w:r>
          <w:r>
            <w:t xml:space="preserve">y </w:t>
          </w:r>
          <w:r w:rsidRPr="007A0F9E">
            <w:t>and management</w:t>
          </w:r>
          <w:r>
            <w:t>.</w:t>
          </w:r>
        </w:p>
      </w:docPartBody>
    </w:docPart>
    <w:docPart>
      <w:docPartPr>
        <w:name w:val="3514BA4F9792439D8755BA8ED325E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8DE52-D1C1-4920-B112-192B652A8714}"/>
      </w:docPartPr>
      <w:docPartBody>
        <w:p w:rsidR="00000000" w:rsidRDefault="00000000">
          <w:pPr>
            <w:pStyle w:val="3514BA4F9792439D8755BA8ED325ED45"/>
          </w:pPr>
          <w:r w:rsidRPr="00587B38">
            <w:t xml:space="preserve">Ba / </w:t>
          </w:r>
          <w:r w:rsidRPr="00A641C9">
            <w:t>School, Location</w:t>
          </w:r>
        </w:p>
      </w:docPartBody>
    </w:docPart>
    <w:docPart>
      <w:docPartPr>
        <w:name w:val="05CC4195AF9141F6BFC6E8AE3E86E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AA02A-DB5E-4681-A366-20485B1B2397}"/>
      </w:docPartPr>
      <w:docPartBody>
        <w:p w:rsidR="00000000" w:rsidRDefault="00000000">
          <w:pPr>
            <w:pStyle w:val="05CC4195AF9141F6BFC6E8AE3E86E5F4"/>
          </w:pPr>
          <w:r>
            <w:t>December 20xx</w:t>
          </w:r>
        </w:p>
      </w:docPartBody>
    </w:docPart>
    <w:docPart>
      <w:docPartPr>
        <w:name w:val="BE651504F6E14761A9853F01A52A7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8115-54D8-44BE-8A1D-51ED8183CAC2}"/>
      </w:docPartPr>
      <w:docPartBody>
        <w:p w:rsidR="00000000" w:rsidRDefault="00000000">
          <w:pPr>
            <w:pStyle w:val="BE651504F6E14761A9853F01A52A70D4"/>
          </w:pPr>
          <w:r>
            <w:t>D</w:t>
          </w:r>
          <w:r w:rsidRPr="00076667">
            <w:t xml:space="preserve">egree in Business Administration with a </w:t>
          </w:r>
          <w:r w:rsidRPr="00076667">
            <w:t>comprehensive understanding of core business principles</w:t>
          </w:r>
          <w:r>
            <w:t>.</w:t>
          </w:r>
        </w:p>
      </w:docPartBody>
    </w:docPart>
    <w:docPart>
      <w:docPartPr>
        <w:name w:val="018B9823887F4C8D965DD02ECD47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264AA-82A6-481F-AB00-CAE80403F477}"/>
      </w:docPartPr>
      <w:docPartBody>
        <w:p w:rsidR="00000000" w:rsidRDefault="00000000">
          <w:pPr>
            <w:pStyle w:val="018B9823887F4C8D965DD02ECD472AB6"/>
          </w:pPr>
          <w:r>
            <w:t>Skills</w:t>
          </w:r>
        </w:p>
      </w:docPartBody>
    </w:docPart>
    <w:docPart>
      <w:docPartPr>
        <w:name w:val="43FBBBF5A97545139812EA8EE9B9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A8E07-78BC-40AC-8B93-DDE2AB43335E}"/>
      </w:docPartPr>
      <w:docPartBody>
        <w:p w:rsidR="00000000" w:rsidRDefault="00000000">
          <w:pPr>
            <w:pStyle w:val="43FBBBF5A97545139812EA8EE9B92C2C"/>
          </w:pPr>
          <w:r>
            <w:t>Problem solving</w:t>
          </w:r>
        </w:p>
      </w:docPartBody>
    </w:docPart>
    <w:docPart>
      <w:docPartPr>
        <w:name w:val="B821E7C48E8743A7A73C515E5D31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66551-55D8-462D-B0E0-82E64794981C}"/>
      </w:docPartPr>
      <w:docPartBody>
        <w:p w:rsidR="00000000" w:rsidRDefault="00000000">
          <w:pPr>
            <w:pStyle w:val="B821E7C48E8743A7A73C515E5D31872B"/>
          </w:pPr>
          <w:r>
            <w:t>Flexibility</w:t>
          </w:r>
        </w:p>
      </w:docPartBody>
    </w:docPart>
    <w:docPart>
      <w:docPartPr>
        <w:name w:val="7A2CF3E6722B4C51AA467A4CFD7AF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A4279-7F92-4081-AD89-39E424FA7233}"/>
      </w:docPartPr>
      <w:docPartBody>
        <w:p w:rsidR="00000000" w:rsidRDefault="00000000">
          <w:pPr>
            <w:pStyle w:val="7A2CF3E6722B4C51AA467A4CFD7AF179"/>
          </w:pPr>
          <w:r>
            <w:t>Communication</w:t>
          </w:r>
        </w:p>
      </w:docPartBody>
    </w:docPart>
    <w:docPart>
      <w:docPartPr>
        <w:name w:val="5D7723E53ECB454185307E39F0845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255D3-0ECC-4109-8350-05EFE681D008}"/>
      </w:docPartPr>
      <w:docPartBody>
        <w:p w:rsidR="00000000" w:rsidRDefault="00000000">
          <w:pPr>
            <w:pStyle w:val="5D7723E53ECB454185307E39F0845A0E"/>
          </w:pPr>
          <w:r>
            <w:t>Organization</w:t>
          </w:r>
        </w:p>
      </w:docPartBody>
    </w:docPart>
    <w:docPart>
      <w:docPartPr>
        <w:name w:val="1B09FE4120BB44C3AD46D8EA271E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9C25A-7808-4875-9AFA-FD9B8C5EAF04}"/>
      </w:docPartPr>
      <w:docPartBody>
        <w:p w:rsidR="00000000" w:rsidRDefault="00000000">
          <w:pPr>
            <w:pStyle w:val="1B09FE4120BB44C3AD46D8EA271EE0C4"/>
          </w:pPr>
          <w:r>
            <w:t>Critical thinking</w:t>
          </w:r>
        </w:p>
      </w:docPartBody>
    </w:docPart>
    <w:docPart>
      <w:docPartPr>
        <w:name w:val="C5B32240C4284988BC868C8496B3C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C273A-D225-4940-BC83-55B2EF535452}"/>
      </w:docPartPr>
      <w:docPartBody>
        <w:p w:rsidR="00000000" w:rsidRDefault="00000000">
          <w:pPr>
            <w:pStyle w:val="C5B32240C4284988BC868C8496B3C641"/>
          </w:pPr>
          <w:r>
            <w:t>Collaboration</w:t>
          </w:r>
        </w:p>
      </w:docPartBody>
    </w:docPart>
    <w:docPart>
      <w:docPartPr>
        <w:name w:val="11CFF948346A47D1B8CBD9AD72256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0CAA-1A30-427C-95CC-2F07CCADEC2B}"/>
      </w:docPartPr>
      <w:docPartBody>
        <w:p w:rsidR="00000000" w:rsidRDefault="00000000">
          <w:pPr>
            <w:pStyle w:val="11CFF948346A47D1B8CBD9AD7225629D"/>
          </w:pPr>
          <w:r w:rsidRPr="00C83CA0">
            <w:t>Activities</w:t>
          </w:r>
        </w:p>
      </w:docPartBody>
    </w:docPart>
    <w:docPart>
      <w:docPartPr>
        <w:name w:val="C54E7C4BB0814DD19E65FE1BD3CF7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17582-2629-4640-9A24-A9FB8CE2B352}"/>
      </w:docPartPr>
      <w:docPartBody>
        <w:p w:rsidR="00000000" w:rsidRDefault="00000000">
          <w:pPr>
            <w:pStyle w:val="C54E7C4BB0814DD19E65FE1BD3CF7887"/>
          </w:pPr>
          <w:r w:rsidRPr="00033519">
            <w:t xml:space="preserve">As an avid networker and people-person, I am </w:t>
          </w:r>
          <w:r w:rsidRPr="00033519">
            <w:t>passionate about attending industry events, building relationships, and identifying new business opportunities. In my free time, I enjoy reading sales and marketing blogs, researching industry trends, and developing new sales strategies to stay ahead of the competition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40"/>
    <w:rsid w:val="0082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/>
      <w14:ligatures w14:val="none"/>
    </w:rPr>
  </w:style>
  <w:style w:type="paragraph" w:customStyle="1" w:styleId="180B3B3AFD9C45BEB7FFD8B32CF26BA8">
    <w:name w:val="180B3B3AFD9C45BEB7FFD8B32CF26BA8"/>
  </w:style>
  <w:style w:type="paragraph" w:customStyle="1" w:styleId="C73A67B4A0C84D3493D02296E027C705">
    <w:name w:val="C73A67B4A0C84D3493D02296E027C705"/>
  </w:style>
  <w:style w:type="paragraph" w:customStyle="1" w:styleId="D3FFF336FA2B4F9F906B01F5A04EF560">
    <w:name w:val="D3FFF336FA2B4F9F906B01F5A04EF560"/>
  </w:style>
  <w:style w:type="paragraph" w:customStyle="1" w:styleId="8D0D90C992494118B59E35A0F26D11A1">
    <w:name w:val="8D0D90C992494118B59E35A0F26D11A1"/>
  </w:style>
  <w:style w:type="paragraph" w:customStyle="1" w:styleId="DCFC40E8A53F4480AECCABB165F470A9">
    <w:name w:val="DCFC40E8A53F4480AECCABB165F470A9"/>
  </w:style>
  <w:style w:type="paragraph" w:customStyle="1" w:styleId="2DD44B1FA5544952A43E34CFD4618AD7">
    <w:name w:val="2DD44B1FA5544952A43E34CFD4618AD7"/>
  </w:style>
  <w:style w:type="paragraph" w:customStyle="1" w:styleId="D355ED8CF80049119CA2E06BDFD3C9B1">
    <w:name w:val="D355ED8CF80049119CA2E06BDFD3C9B1"/>
  </w:style>
  <w:style w:type="paragraph" w:customStyle="1" w:styleId="AD847D53D17F4BCA8B69EA7C5C89E605">
    <w:name w:val="AD847D53D17F4BCA8B69EA7C5C89E605"/>
  </w:style>
  <w:style w:type="paragraph" w:customStyle="1" w:styleId="4CBAB228E69E414AA8627DECF5B2A1D4">
    <w:name w:val="4CBAB228E69E414AA8627DECF5B2A1D4"/>
  </w:style>
  <w:style w:type="paragraph" w:customStyle="1" w:styleId="D68F608D22024FBD8954C8609A52D951">
    <w:name w:val="D68F608D22024FBD8954C8609A52D951"/>
  </w:style>
  <w:style w:type="character" w:styleId="Emphasis">
    <w:name w:val="Emphasis"/>
    <w:basedOn w:val="DefaultParagraphFont"/>
    <w:uiPriority w:val="20"/>
    <w:rPr>
      <w:b w:val="0"/>
      <w:i w:val="0"/>
      <w:iCs/>
      <w:color w:val="595959" w:themeColor="text1" w:themeTint="A6"/>
    </w:rPr>
  </w:style>
  <w:style w:type="paragraph" w:customStyle="1" w:styleId="28C93E4631E740408A48E1BB984FDECD">
    <w:name w:val="28C93E4631E740408A48E1BB984FDECD"/>
  </w:style>
  <w:style w:type="paragraph" w:customStyle="1" w:styleId="01E22FC2CB394D26B718A06357456E89">
    <w:name w:val="01E22FC2CB394D26B718A06357456E89"/>
  </w:style>
  <w:style w:type="paragraph" w:customStyle="1" w:styleId="E59015DE9E194791B3A2B4AE0BDD26E5">
    <w:name w:val="E59015DE9E194791B3A2B4AE0BDD26E5"/>
  </w:style>
  <w:style w:type="paragraph" w:customStyle="1" w:styleId="7E2A717CFB6547E280692134388E89A8">
    <w:name w:val="7E2A717CFB6547E280692134388E89A8"/>
  </w:style>
  <w:style w:type="paragraph" w:customStyle="1" w:styleId="AF7F048FE40D465796158D1F2CB782AD">
    <w:name w:val="AF7F048FE40D465796158D1F2CB782AD"/>
  </w:style>
  <w:style w:type="paragraph" w:customStyle="1" w:styleId="D6C311603AD748A687A2A4E0B0F60ADA">
    <w:name w:val="D6C311603AD748A687A2A4E0B0F60ADA"/>
  </w:style>
  <w:style w:type="paragraph" w:customStyle="1" w:styleId="D5585094757D46F9B761F54901D024BC">
    <w:name w:val="D5585094757D46F9B761F54901D024BC"/>
  </w:style>
  <w:style w:type="paragraph" w:customStyle="1" w:styleId="028341F2A4CD453F8EF989B24982AC28">
    <w:name w:val="028341F2A4CD453F8EF989B24982AC28"/>
  </w:style>
  <w:style w:type="paragraph" w:customStyle="1" w:styleId="D945BE98D96C461BB300D1950E54755A">
    <w:name w:val="D945BE98D96C461BB300D1950E54755A"/>
  </w:style>
  <w:style w:type="paragraph" w:customStyle="1" w:styleId="3514BA4F9792439D8755BA8ED325ED45">
    <w:name w:val="3514BA4F9792439D8755BA8ED325ED45"/>
  </w:style>
  <w:style w:type="paragraph" w:customStyle="1" w:styleId="05CC4195AF9141F6BFC6E8AE3E86E5F4">
    <w:name w:val="05CC4195AF9141F6BFC6E8AE3E86E5F4"/>
  </w:style>
  <w:style w:type="paragraph" w:customStyle="1" w:styleId="BE651504F6E14761A9853F01A52A70D4">
    <w:name w:val="BE651504F6E14761A9853F01A52A70D4"/>
  </w:style>
  <w:style w:type="paragraph" w:customStyle="1" w:styleId="018B9823887F4C8D965DD02ECD472AB6">
    <w:name w:val="018B9823887F4C8D965DD02ECD472AB6"/>
  </w:style>
  <w:style w:type="paragraph" w:customStyle="1" w:styleId="43FBBBF5A97545139812EA8EE9B92C2C">
    <w:name w:val="43FBBBF5A97545139812EA8EE9B92C2C"/>
  </w:style>
  <w:style w:type="paragraph" w:customStyle="1" w:styleId="B821E7C48E8743A7A73C515E5D31872B">
    <w:name w:val="B821E7C48E8743A7A73C515E5D31872B"/>
  </w:style>
  <w:style w:type="paragraph" w:customStyle="1" w:styleId="7A2CF3E6722B4C51AA467A4CFD7AF179">
    <w:name w:val="7A2CF3E6722B4C51AA467A4CFD7AF179"/>
  </w:style>
  <w:style w:type="paragraph" w:customStyle="1" w:styleId="5D7723E53ECB454185307E39F0845A0E">
    <w:name w:val="5D7723E53ECB454185307E39F0845A0E"/>
  </w:style>
  <w:style w:type="paragraph" w:customStyle="1" w:styleId="1B09FE4120BB44C3AD46D8EA271EE0C4">
    <w:name w:val="1B09FE4120BB44C3AD46D8EA271EE0C4"/>
  </w:style>
  <w:style w:type="paragraph" w:customStyle="1" w:styleId="C5B32240C4284988BC868C8496B3C641">
    <w:name w:val="C5B32240C4284988BC868C8496B3C641"/>
  </w:style>
  <w:style w:type="paragraph" w:customStyle="1" w:styleId="11CFF948346A47D1B8CBD9AD7225629D">
    <w:name w:val="11CFF948346A47D1B8CBD9AD7225629D"/>
  </w:style>
  <w:style w:type="paragraph" w:customStyle="1" w:styleId="C54E7C4BB0814DD19E65FE1BD3CF7887">
    <w:name w:val="C54E7C4BB0814DD19E65FE1BD3CF7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ED4145-481A-4372-BDFA-E0378AB6A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B708A5-3961-43F4-B996-78B21B991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25AB97-7115-478F-9E88-C08B4671E60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 sales resume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2023-11-10T03:36:00Z</dcterms:created>
  <dcterms:modified xsi:type="dcterms:W3CDTF">2023-11-10T03:36:00Z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